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C466" w14:textId="38AE65BE" w:rsidR="008648B6" w:rsidRPr="008648B6" w:rsidRDefault="008648B6" w:rsidP="4159D6CF">
      <w:pPr>
        <w:spacing w:line="480" w:lineRule="auto"/>
        <w:jc w:val="center"/>
        <w:rPr>
          <w:rFonts w:ascii="Times New Roman" w:hAnsi="Times New Roman" w:cs="Times New Roman"/>
          <w:b/>
          <w:bCs/>
        </w:rPr>
      </w:pPr>
      <w:r w:rsidRPr="219A8A08">
        <w:rPr>
          <w:rFonts w:ascii="Times New Roman" w:hAnsi="Times New Roman" w:cs="Times New Roman"/>
          <w:b/>
          <w:bCs/>
        </w:rPr>
        <w:t>Does</w:t>
      </w:r>
      <w:r w:rsidRPr="008648B6">
        <w:rPr>
          <w:rFonts w:ascii="Times New Roman" w:hAnsi="Times New Roman" w:cs="Times New Roman"/>
          <w:b/>
          <w:bCs/>
        </w:rPr>
        <w:t xml:space="preserve"> Home</w:t>
      </w:r>
      <w:r w:rsidR="00BA746D">
        <w:rPr>
          <w:rFonts w:ascii="Times New Roman" w:hAnsi="Times New Roman" w:cs="Times New Roman"/>
          <w:b/>
          <w:bCs/>
        </w:rPr>
        <w:t>-</w:t>
      </w:r>
      <w:r w:rsidRPr="008648B6">
        <w:rPr>
          <w:rFonts w:ascii="Times New Roman" w:hAnsi="Times New Roman" w:cs="Times New Roman"/>
          <w:b/>
          <w:bCs/>
        </w:rPr>
        <w:t>field Advantage Exist in the NFL?</w:t>
      </w:r>
    </w:p>
    <w:p w14:paraId="5763D03C" w14:textId="0AEEDE1B" w:rsidR="004218CD" w:rsidRDefault="004218CD" w:rsidP="5A3D9B61">
      <w:pPr>
        <w:spacing w:line="480" w:lineRule="auto"/>
        <w:rPr>
          <w:rFonts w:ascii="Times New Roman" w:hAnsi="Times New Roman" w:cs="Times New Roman"/>
        </w:rPr>
      </w:pPr>
    </w:p>
    <w:p w14:paraId="0FFB3545" w14:textId="11E9127B" w:rsidR="5BC33D71" w:rsidRPr="00BE2892" w:rsidRDefault="5BC33D71" w:rsidP="001E51AB">
      <w:pPr>
        <w:spacing w:line="480" w:lineRule="auto"/>
        <w:ind w:firstLine="720"/>
        <w:rPr>
          <w:rFonts w:ascii="Times New Roman" w:eastAsia="Times New Roman" w:hAnsi="Times New Roman" w:cs="Times New Roman"/>
          <w:color w:val="000000" w:themeColor="text1"/>
        </w:rPr>
      </w:pPr>
      <w:r w:rsidRPr="00BE2892">
        <w:rPr>
          <w:rFonts w:ascii="Times New Roman" w:eastAsia="Times New Roman" w:hAnsi="Times New Roman" w:cs="Times New Roman"/>
          <w:color w:val="000000" w:themeColor="text1"/>
        </w:rPr>
        <w:t xml:space="preserve">The phrase "home-field advantage" has been used frequently in discussions regarding sports, especially football, for many years. But does the NFL </w:t>
      </w:r>
      <w:proofErr w:type="gramStart"/>
      <w:r w:rsidRPr="00BE2892">
        <w:rPr>
          <w:rFonts w:ascii="Times New Roman" w:eastAsia="Times New Roman" w:hAnsi="Times New Roman" w:cs="Times New Roman"/>
          <w:color w:val="000000" w:themeColor="text1"/>
        </w:rPr>
        <w:t>actually have</w:t>
      </w:r>
      <w:proofErr w:type="gramEnd"/>
      <w:r w:rsidRPr="00BE2892">
        <w:rPr>
          <w:rFonts w:ascii="Times New Roman" w:eastAsia="Times New Roman" w:hAnsi="Times New Roman" w:cs="Times New Roman"/>
          <w:color w:val="000000" w:themeColor="text1"/>
        </w:rPr>
        <w:t xml:space="preserve"> this advantage? We will examine home and away win data from 2000 to 2023 to investigate this subject. Finding out whether teams have a statistically meaningful advantage over their rivals when playing on their home field is the objective. We hypothesize that playing at home and winning games are positively correlated. We will use a range of statistical techniques and visualizations to test this idea. These include creating a linear regression model to measure the link, a heat map to see trends over time, a bar graph to see victory distributions, and dot plot subplots to look at data dispersion. A bubble chart will help us in illustrating how various factors, such win rates and game locations, interact. We will eventually be able to demonstrate whether home-field advantage in the NFL is a genuine trend through using these analytical approaches. </w:t>
      </w:r>
    </w:p>
    <w:p w14:paraId="05031AF9" w14:textId="44725E5D" w:rsidR="5BC33D71" w:rsidRPr="00BE2892" w:rsidRDefault="5BC33D71" w:rsidP="001E51AB">
      <w:pPr>
        <w:spacing w:line="480" w:lineRule="auto"/>
        <w:ind w:firstLine="720"/>
        <w:rPr>
          <w:rFonts w:ascii="Times New Roman" w:eastAsia="Times New Roman" w:hAnsi="Times New Roman" w:cs="Times New Roman"/>
          <w:color w:val="000000" w:themeColor="text1"/>
        </w:rPr>
      </w:pPr>
      <w:r w:rsidRPr="00BE2892">
        <w:rPr>
          <w:rFonts w:ascii="Times New Roman" w:eastAsia="Times New Roman" w:hAnsi="Times New Roman" w:cs="Times New Roman"/>
          <w:color w:val="000000" w:themeColor="text1"/>
        </w:rPr>
        <w:t xml:space="preserve">Sports, especially the NFL, have always been interested in home-field advantage. The theory that teams perform better when playing on their home field because of familiar settings, such as cheering spectators, is known as "home-field advantage." Additionally, travel fatigue won't affect teams that play on their home field. The home team in the NFL benefits significantly from the noise made by the fans and their familiarity with the field.  </w:t>
      </w:r>
    </w:p>
    <w:p w14:paraId="19FEC7A0" w14:textId="646DB1DB" w:rsidR="5BC33D71" w:rsidRPr="00BE2892" w:rsidRDefault="5BC33D71" w:rsidP="00545A68">
      <w:pPr>
        <w:spacing w:line="480" w:lineRule="auto"/>
        <w:ind w:firstLine="720"/>
        <w:rPr>
          <w:rFonts w:ascii="Times New Roman" w:eastAsia="Times New Roman" w:hAnsi="Times New Roman" w:cs="Times New Roman"/>
          <w:color w:val="000000" w:themeColor="text1"/>
        </w:rPr>
      </w:pPr>
      <w:r w:rsidRPr="00BE2892">
        <w:rPr>
          <w:rFonts w:ascii="Times New Roman" w:eastAsia="Times New Roman" w:hAnsi="Times New Roman" w:cs="Times New Roman"/>
          <w:color w:val="000000" w:themeColor="text1"/>
        </w:rPr>
        <w:t xml:space="preserve">Home-field advantage in football is said to be influenced by </w:t>
      </w:r>
      <w:proofErr w:type="gramStart"/>
      <w:r w:rsidRPr="00BE2892">
        <w:rPr>
          <w:rFonts w:ascii="Times New Roman" w:eastAsia="Times New Roman" w:hAnsi="Times New Roman" w:cs="Times New Roman"/>
          <w:color w:val="000000" w:themeColor="text1"/>
        </w:rPr>
        <w:t>a number of</w:t>
      </w:r>
      <w:proofErr w:type="gramEnd"/>
      <w:r w:rsidRPr="00BE2892">
        <w:rPr>
          <w:rFonts w:ascii="Times New Roman" w:eastAsia="Times New Roman" w:hAnsi="Times New Roman" w:cs="Times New Roman"/>
          <w:color w:val="000000" w:themeColor="text1"/>
        </w:rPr>
        <w:t xml:space="preserve"> factors. Stadium features like noise levels, climate, and turf type can give the home team a big advantage. Teams that are used to harsh weather conditions, such as Miami's scorching weather or Green Bay's </w:t>
      </w:r>
      <w:r w:rsidRPr="00BE2892">
        <w:rPr>
          <w:rFonts w:ascii="Times New Roman" w:eastAsia="Times New Roman" w:hAnsi="Times New Roman" w:cs="Times New Roman"/>
          <w:color w:val="000000" w:themeColor="text1"/>
        </w:rPr>
        <w:lastRenderedPageBreak/>
        <w:t xml:space="preserve">frigid temps, may have an advantage over visiting teams that are not. Furthermore, player performance and fatigue levels may be impacted by the travel difficulties that visiting teams must handle, including time zone changes and lengthy flights. These factors could increase the home team's chances of victory, especially when paired with the encouragement of playing in front of an enthusiastic audience. </w:t>
      </w:r>
    </w:p>
    <w:p w14:paraId="41EDA9CD" w14:textId="64BCF064" w:rsidR="186DAEAA" w:rsidRPr="00BE2892" w:rsidRDefault="5BC33D71" w:rsidP="00545A68">
      <w:pPr>
        <w:spacing w:line="480" w:lineRule="auto"/>
        <w:ind w:firstLine="720"/>
        <w:rPr>
          <w:rFonts w:ascii="Times New Roman" w:eastAsia="Times New Roman" w:hAnsi="Times New Roman" w:cs="Times New Roman"/>
          <w:color w:val="000000" w:themeColor="text1"/>
        </w:rPr>
      </w:pPr>
      <w:r w:rsidRPr="00BE2892">
        <w:rPr>
          <w:rFonts w:ascii="Times New Roman" w:eastAsia="Times New Roman" w:hAnsi="Times New Roman" w:cs="Times New Roman"/>
          <w:color w:val="000000" w:themeColor="text1"/>
        </w:rPr>
        <w:t xml:space="preserve">Home-field advantage in the NFL is still up for debate, despite how common this notion is. </w:t>
      </w:r>
      <w:r w:rsidR="23AC8231" w:rsidRPr="00BE2892">
        <w:rPr>
          <w:rFonts w:ascii="Times New Roman" w:eastAsia="Times New Roman" w:hAnsi="Times New Roman" w:cs="Times New Roman"/>
          <w:color w:val="000000" w:themeColor="text1"/>
        </w:rPr>
        <w:t>To</w:t>
      </w:r>
      <w:r w:rsidRPr="00BE2892">
        <w:rPr>
          <w:rFonts w:ascii="Times New Roman" w:eastAsia="Times New Roman" w:hAnsi="Times New Roman" w:cs="Times New Roman"/>
          <w:color w:val="000000" w:themeColor="text1"/>
        </w:rPr>
        <w:t xml:space="preserve"> determine whether home teams have an advantage over visiting teams, our research aims to present a thorough analysis of the relationship between home-field advantage and game outcomes from 2000 to 2023.  </w:t>
      </w:r>
    </w:p>
    <w:p w14:paraId="73F7F661" w14:textId="3D20051B" w:rsidR="007C1021" w:rsidRPr="00BE2892" w:rsidRDefault="00D909FB" w:rsidP="00545A68">
      <w:pPr>
        <w:spacing w:line="480" w:lineRule="auto"/>
        <w:ind w:firstLine="720"/>
        <w:rPr>
          <w:rFonts w:ascii="Times New Roman" w:hAnsi="Times New Roman" w:cs="Times New Roman"/>
        </w:rPr>
      </w:pPr>
      <w:r w:rsidRPr="00BE2892">
        <w:rPr>
          <w:rFonts w:ascii="Times New Roman" w:hAnsi="Times New Roman" w:cs="Times New Roman"/>
        </w:rPr>
        <w:t>As stated before, our hypothesis is that there is a positive correlation between playing at home and winning games</w:t>
      </w:r>
      <w:r w:rsidR="002B3754" w:rsidRPr="00BE2892">
        <w:rPr>
          <w:rFonts w:ascii="Times New Roman" w:hAnsi="Times New Roman" w:cs="Times New Roman"/>
        </w:rPr>
        <w:t xml:space="preserve">. </w:t>
      </w:r>
      <w:r w:rsidR="3DB83183" w:rsidRPr="00BE2892">
        <w:rPr>
          <w:rFonts w:ascii="Times New Roman" w:hAnsi="Times New Roman" w:cs="Times New Roman"/>
        </w:rPr>
        <w:t>To</w:t>
      </w:r>
      <w:r w:rsidR="002B3754" w:rsidRPr="00BE2892">
        <w:rPr>
          <w:rFonts w:ascii="Times New Roman" w:hAnsi="Times New Roman" w:cs="Times New Roman"/>
        </w:rPr>
        <w:t xml:space="preserve"> see if this hypothesis is true, we will be using </w:t>
      </w:r>
      <w:r w:rsidR="00283BBC" w:rsidRPr="00BE2892">
        <w:rPr>
          <w:rFonts w:ascii="Times New Roman" w:hAnsi="Times New Roman" w:cs="Times New Roman"/>
        </w:rPr>
        <w:t xml:space="preserve">data from </w:t>
      </w:r>
      <w:proofErr w:type="spellStart"/>
      <w:r w:rsidR="002B3754" w:rsidRPr="00BE2892">
        <w:rPr>
          <w:rFonts w:ascii="Times New Roman" w:hAnsi="Times New Roman" w:cs="Times New Roman"/>
        </w:rPr>
        <w:t>nfl</w:t>
      </w:r>
      <w:proofErr w:type="spellEnd"/>
      <w:r w:rsidR="002B3754" w:rsidRPr="00BE2892">
        <w:rPr>
          <w:rFonts w:ascii="Times New Roman" w:hAnsi="Times New Roman" w:cs="Times New Roman"/>
        </w:rPr>
        <w:t>-data-</w:t>
      </w:r>
      <w:proofErr w:type="spellStart"/>
      <w:r w:rsidR="002B3754" w:rsidRPr="00BE2892">
        <w:rPr>
          <w:rFonts w:ascii="Times New Roman" w:hAnsi="Times New Roman" w:cs="Times New Roman"/>
        </w:rPr>
        <w:t>py</w:t>
      </w:r>
      <w:proofErr w:type="spellEnd"/>
      <w:r w:rsidR="002B3754" w:rsidRPr="00BE2892">
        <w:rPr>
          <w:rFonts w:ascii="Times New Roman" w:hAnsi="Times New Roman" w:cs="Times New Roman"/>
        </w:rPr>
        <w:t xml:space="preserve"> </w:t>
      </w:r>
      <w:r w:rsidR="00283BBC" w:rsidRPr="00BE2892">
        <w:rPr>
          <w:rFonts w:ascii="Times New Roman" w:hAnsi="Times New Roman" w:cs="Times New Roman"/>
        </w:rPr>
        <w:t xml:space="preserve">to test our hypothesis. </w:t>
      </w:r>
      <w:r w:rsidR="000D41AF" w:rsidRPr="00BE2892">
        <w:rPr>
          <w:rFonts w:ascii="Times New Roman" w:hAnsi="Times New Roman" w:cs="Times New Roman"/>
        </w:rPr>
        <w:t xml:space="preserve">We will </w:t>
      </w:r>
      <w:r w:rsidR="000F7481" w:rsidRPr="00BE2892">
        <w:rPr>
          <w:rFonts w:ascii="Times New Roman" w:hAnsi="Times New Roman" w:cs="Times New Roman"/>
        </w:rPr>
        <w:t>use P</w:t>
      </w:r>
      <w:r w:rsidR="000D41AF" w:rsidRPr="00BE2892">
        <w:rPr>
          <w:rFonts w:ascii="Times New Roman" w:hAnsi="Times New Roman" w:cs="Times New Roman"/>
        </w:rPr>
        <w:t xml:space="preserve">ython to create a bar graph, </w:t>
      </w:r>
      <w:r w:rsidR="00ED2CF4" w:rsidRPr="00BE2892">
        <w:rPr>
          <w:rFonts w:ascii="Times New Roman" w:hAnsi="Times New Roman" w:cs="Times New Roman"/>
        </w:rPr>
        <w:t xml:space="preserve">heat map, </w:t>
      </w:r>
      <w:r w:rsidR="00727B36" w:rsidRPr="00BE2892">
        <w:rPr>
          <w:rFonts w:ascii="Times New Roman" w:hAnsi="Times New Roman" w:cs="Times New Roman"/>
        </w:rPr>
        <w:t xml:space="preserve">linear regression model, </w:t>
      </w:r>
      <w:r w:rsidR="000F7481" w:rsidRPr="00BE2892">
        <w:rPr>
          <w:rFonts w:ascii="Times New Roman" w:hAnsi="Times New Roman" w:cs="Times New Roman"/>
        </w:rPr>
        <w:t xml:space="preserve">dot plot subplot, </w:t>
      </w:r>
      <w:r w:rsidR="00111852" w:rsidRPr="00BE2892">
        <w:rPr>
          <w:rFonts w:ascii="Times New Roman" w:hAnsi="Times New Roman" w:cs="Times New Roman"/>
        </w:rPr>
        <w:t>and a bubble</w:t>
      </w:r>
      <w:r w:rsidR="00BF0372" w:rsidRPr="00BE2892">
        <w:rPr>
          <w:rFonts w:ascii="Times New Roman" w:hAnsi="Times New Roman" w:cs="Times New Roman"/>
        </w:rPr>
        <w:t xml:space="preserve"> chart to see the correlation between home teams and wins. </w:t>
      </w:r>
      <w:r w:rsidR="001450E3" w:rsidRPr="00BE2892">
        <w:rPr>
          <w:rFonts w:ascii="Times New Roman" w:hAnsi="Times New Roman" w:cs="Times New Roman"/>
        </w:rPr>
        <w:t xml:space="preserve">Before we explain the results, we will explain the purpose of each </w:t>
      </w:r>
      <w:r w:rsidR="00BD676E" w:rsidRPr="00BE2892">
        <w:rPr>
          <w:rFonts w:ascii="Times New Roman" w:hAnsi="Times New Roman" w:cs="Times New Roman"/>
        </w:rPr>
        <w:t xml:space="preserve">of these data types and </w:t>
      </w:r>
      <w:r w:rsidR="007C1021" w:rsidRPr="00BE2892">
        <w:rPr>
          <w:rFonts w:ascii="Times New Roman" w:hAnsi="Times New Roman" w:cs="Times New Roman"/>
        </w:rPr>
        <w:t xml:space="preserve">why it relates to our hypothesis. </w:t>
      </w:r>
    </w:p>
    <w:p w14:paraId="123D1A86" w14:textId="4AA4EF3A" w:rsidR="00CB5B11" w:rsidRPr="00BE2892" w:rsidRDefault="007C1021" w:rsidP="00536CA8">
      <w:pPr>
        <w:spacing w:line="480" w:lineRule="auto"/>
        <w:ind w:firstLine="720"/>
        <w:rPr>
          <w:rFonts w:ascii="Times New Roman" w:hAnsi="Times New Roman" w:cs="Times New Roman"/>
        </w:rPr>
      </w:pPr>
      <w:r w:rsidRPr="00BE2892">
        <w:rPr>
          <w:rFonts w:ascii="Times New Roman" w:hAnsi="Times New Roman" w:cs="Times New Roman"/>
        </w:rPr>
        <w:t>A bar graph will give a visual demonstration of</w:t>
      </w:r>
      <w:r w:rsidR="00556C4A" w:rsidRPr="00BE2892">
        <w:rPr>
          <w:rFonts w:ascii="Times New Roman" w:hAnsi="Times New Roman" w:cs="Times New Roman"/>
        </w:rPr>
        <w:t xml:space="preserve"> </w:t>
      </w:r>
      <w:r w:rsidR="0037261B" w:rsidRPr="00BE2892">
        <w:rPr>
          <w:rFonts w:ascii="Times New Roman" w:hAnsi="Times New Roman" w:cs="Times New Roman"/>
        </w:rPr>
        <w:t>the amount of home wins compared to away wins from 2000-2023</w:t>
      </w:r>
      <w:r w:rsidR="00DA1907" w:rsidRPr="00BE2892">
        <w:rPr>
          <w:rFonts w:ascii="Times New Roman" w:hAnsi="Times New Roman" w:cs="Times New Roman"/>
        </w:rPr>
        <w:t xml:space="preserve">. The bar graph will give us a better idea if our hypothesis is true. </w:t>
      </w:r>
      <w:r w:rsidR="002F4087" w:rsidRPr="00BE2892">
        <w:rPr>
          <w:rFonts w:ascii="Times New Roman" w:hAnsi="Times New Roman" w:cs="Times New Roman"/>
        </w:rPr>
        <w:t xml:space="preserve">The heat map is a more </w:t>
      </w:r>
      <w:r w:rsidR="0094770F" w:rsidRPr="00BE2892">
        <w:rPr>
          <w:rFonts w:ascii="Times New Roman" w:hAnsi="Times New Roman" w:cs="Times New Roman"/>
        </w:rPr>
        <w:t xml:space="preserve">specific version of the bar graph. </w:t>
      </w:r>
      <w:r w:rsidR="00BC3293" w:rsidRPr="00BE2892">
        <w:rPr>
          <w:rFonts w:ascii="Times New Roman" w:hAnsi="Times New Roman" w:cs="Times New Roman"/>
        </w:rPr>
        <w:t>The heat map will showcase the annual win totals for each team, spanning the years 2000 to 2024.</w:t>
      </w:r>
      <w:r w:rsidR="00AE4330" w:rsidRPr="00BE2892">
        <w:rPr>
          <w:rFonts w:ascii="Times New Roman" w:hAnsi="Times New Roman" w:cs="Times New Roman"/>
        </w:rPr>
        <w:t xml:space="preserve"> On the heat map, higher </w:t>
      </w:r>
      <w:r w:rsidR="00BA0EB9" w:rsidRPr="00BE2892">
        <w:rPr>
          <w:rFonts w:ascii="Times New Roman" w:hAnsi="Times New Roman" w:cs="Times New Roman"/>
        </w:rPr>
        <w:t xml:space="preserve">home wins are reflected in red areas. </w:t>
      </w:r>
      <w:r w:rsidR="00AA4E0D" w:rsidRPr="00BE2892">
        <w:rPr>
          <w:rFonts w:ascii="Times New Roman" w:hAnsi="Times New Roman" w:cs="Times New Roman"/>
        </w:rPr>
        <w:t>Teams with many home and away wins are in lighter colors and</w:t>
      </w:r>
      <w:r w:rsidR="00F321BC" w:rsidRPr="00BE2892">
        <w:rPr>
          <w:rFonts w:ascii="Times New Roman" w:hAnsi="Times New Roman" w:cs="Times New Roman"/>
        </w:rPr>
        <w:t xml:space="preserve"> teams that </w:t>
      </w:r>
      <w:r w:rsidR="00F321BC" w:rsidRPr="00BE2892">
        <w:rPr>
          <w:rFonts w:ascii="Times New Roman" w:hAnsi="Times New Roman" w:cs="Times New Roman"/>
        </w:rPr>
        <w:lastRenderedPageBreak/>
        <w:t xml:space="preserve">struggled to win home and away games are reflected in blue areas. The heat map, overall, will </w:t>
      </w:r>
      <w:r w:rsidR="000B1A41" w:rsidRPr="00BE2892">
        <w:rPr>
          <w:rFonts w:ascii="Times New Roman" w:hAnsi="Times New Roman" w:cs="Times New Roman"/>
        </w:rPr>
        <w:t>give a better data visualization.</w:t>
      </w:r>
    </w:p>
    <w:p w14:paraId="111D3742" w14:textId="3E3726A0" w:rsidR="596E8FDE" w:rsidRPr="00BE2892" w:rsidRDefault="2668C9A4" w:rsidP="00545A68">
      <w:pPr>
        <w:spacing w:line="480" w:lineRule="auto"/>
        <w:ind w:firstLine="720"/>
        <w:rPr>
          <w:rFonts w:ascii="Times New Roman" w:eastAsia="Arial" w:hAnsi="Times New Roman" w:cs="Times New Roman"/>
          <w:color w:val="000000" w:themeColor="text1"/>
        </w:rPr>
      </w:pPr>
      <w:r w:rsidRPr="00BE2892">
        <w:rPr>
          <w:rFonts w:ascii="Times New Roman" w:eastAsia="Arial" w:hAnsi="Times New Roman" w:cs="Times New Roman"/>
          <w:color w:val="000000" w:themeColor="text1"/>
        </w:rPr>
        <w:t xml:space="preserve">The linear regression graph's objective is to show the correlation between a team's home and away victories during the given time frame. The graph shows how performance at home compares to performance away from home by tracking home victories on the x-axis and away wins on the y-axis. </w:t>
      </w:r>
      <w:r w:rsidR="3884075B" w:rsidRPr="00BE2892">
        <w:rPr>
          <w:rFonts w:ascii="Times New Roman" w:eastAsia="Arial" w:hAnsi="Times New Roman" w:cs="Times New Roman"/>
          <w:color w:val="000000" w:themeColor="text1"/>
        </w:rPr>
        <w:t>To</w:t>
      </w:r>
      <w:r w:rsidRPr="00BE2892">
        <w:rPr>
          <w:rFonts w:ascii="Times New Roman" w:eastAsia="Arial" w:hAnsi="Times New Roman" w:cs="Times New Roman"/>
          <w:color w:val="000000" w:themeColor="text1"/>
        </w:rPr>
        <w:t xml:space="preserve"> determine whether there is a constant connection between various variables, the regression line helps to determine the general trend. To measure the degree of variability surrounding the regression line and the strength of this connection, supporting statistics such as the R-squared value and Root Mean Squared Error (RMSE) are included. This graph is helpful for evaluating the overall effects of playing at home versus elsewhere and for analyzing large patterns in team performance.</w:t>
      </w:r>
    </w:p>
    <w:p w14:paraId="5C5E0684" w14:textId="725265BE" w:rsidR="596E8FDE" w:rsidRPr="00BE2892" w:rsidRDefault="2668C9A4" w:rsidP="00545A68">
      <w:pPr>
        <w:spacing w:line="480" w:lineRule="auto"/>
        <w:ind w:firstLine="720"/>
        <w:rPr>
          <w:rFonts w:ascii="Times New Roman" w:eastAsia="Arial" w:hAnsi="Times New Roman" w:cs="Times New Roman"/>
          <w:color w:val="000000" w:themeColor="text1"/>
        </w:rPr>
      </w:pPr>
      <w:r w:rsidRPr="00BE2892">
        <w:rPr>
          <w:rFonts w:ascii="Times New Roman" w:eastAsia="Arial" w:hAnsi="Times New Roman" w:cs="Times New Roman"/>
          <w:color w:val="000000" w:themeColor="text1"/>
        </w:rPr>
        <w:t>Both the bubble chart and the subplot graph have complimentary functions. The two portions of the subplot graph provide a comparison of the patterns for home and away wins by breaking them down into separate trends. This helps draw attention to differences in performance depending on the game's location and gives a better understanding of how similar these patterns are throughout teams. On the other hand, the bubble chart highlights each team's overall performance when compared to their home and away wins by changing the size and color of the bubbles. To make it easier to determine the overall standing of teams, this chart adds another layer of data, such as total victories, in addition to the correlation between home and away wins. When combined, these graphs allow better analysis of the relationship between home and away performances and help in evaluating deeper effects of home-field advantage.</w:t>
      </w:r>
    </w:p>
    <w:p w14:paraId="1F8E718D" w14:textId="743FA1C2" w:rsidR="00CB5B11" w:rsidRPr="00BE2892" w:rsidRDefault="16D98F16" w:rsidP="00545A68">
      <w:pPr>
        <w:spacing w:line="480" w:lineRule="auto"/>
        <w:ind w:firstLine="720"/>
        <w:rPr>
          <w:rFonts w:ascii="Times New Roman" w:eastAsia="Arial" w:hAnsi="Times New Roman" w:cs="Times New Roman"/>
          <w:color w:val="000000" w:themeColor="text1"/>
        </w:rPr>
      </w:pPr>
      <w:r w:rsidRPr="00BE2892">
        <w:rPr>
          <w:rFonts w:ascii="Times New Roman" w:eastAsia="Arial" w:hAnsi="Times New Roman" w:cs="Times New Roman"/>
          <w:color w:val="000000" w:themeColor="text1"/>
        </w:rPr>
        <w:lastRenderedPageBreak/>
        <w:t xml:space="preserve">Our hypothesis, which states that </w:t>
      </w:r>
      <w:r w:rsidR="007213DD" w:rsidRPr="00BE2892">
        <w:rPr>
          <w:rFonts w:ascii="Times New Roman" w:eastAsia="Arial" w:hAnsi="Times New Roman" w:cs="Times New Roman"/>
          <w:color w:val="000000" w:themeColor="text1"/>
        </w:rPr>
        <w:t>winning</w:t>
      </w:r>
      <w:r w:rsidRPr="00BE2892">
        <w:rPr>
          <w:rFonts w:ascii="Times New Roman" w:eastAsia="Arial" w:hAnsi="Times New Roman" w:cs="Times New Roman"/>
          <w:color w:val="000000" w:themeColor="text1"/>
        </w:rPr>
        <w:t xml:space="preserve"> is </w:t>
      </w:r>
      <w:r w:rsidR="00A85CED" w:rsidRPr="00BE2892">
        <w:rPr>
          <w:rFonts w:ascii="Times New Roman" w:eastAsia="Arial" w:hAnsi="Times New Roman" w:cs="Times New Roman"/>
          <w:color w:val="000000" w:themeColor="text1"/>
        </w:rPr>
        <w:t>positively</w:t>
      </w:r>
      <w:r w:rsidRPr="00BE2892">
        <w:rPr>
          <w:rFonts w:ascii="Times New Roman" w:eastAsia="Arial" w:hAnsi="Times New Roman" w:cs="Times New Roman"/>
          <w:color w:val="000000" w:themeColor="text1"/>
        </w:rPr>
        <w:t xml:space="preserve"> correlated with having home-field advantage, is </w:t>
      </w:r>
      <w:r w:rsidR="007213DD" w:rsidRPr="00BE2892">
        <w:rPr>
          <w:rFonts w:ascii="Times New Roman" w:eastAsia="Arial" w:hAnsi="Times New Roman" w:cs="Times New Roman"/>
          <w:color w:val="000000" w:themeColor="text1"/>
        </w:rPr>
        <w:t>proven</w:t>
      </w:r>
      <w:r w:rsidRPr="00BE2892">
        <w:rPr>
          <w:rFonts w:ascii="Times New Roman" w:eastAsia="Arial" w:hAnsi="Times New Roman" w:cs="Times New Roman"/>
          <w:color w:val="000000" w:themeColor="text1"/>
        </w:rPr>
        <w:t xml:space="preserve"> by the </w:t>
      </w:r>
      <w:r w:rsidR="08734CEB" w:rsidRPr="00BE2892">
        <w:rPr>
          <w:rFonts w:ascii="Times New Roman" w:eastAsia="Arial" w:hAnsi="Times New Roman" w:cs="Times New Roman"/>
          <w:color w:val="000000" w:themeColor="text1"/>
        </w:rPr>
        <w:t>graphs shown</w:t>
      </w:r>
      <w:r w:rsidRPr="00BE2892">
        <w:rPr>
          <w:rFonts w:ascii="Times New Roman" w:eastAsia="Arial" w:hAnsi="Times New Roman" w:cs="Times New Roman"/>
          <w:color w:val="000000" w:themeColor="text1"/>
        </w:rPr>
        <w:t>, which demonstrate the importance of home-field advantage in team performance. With an R-squared value of 0.67, the linear regression chart implies a positive correlation between home and away victories. This illustrates a regular trend of teams playing better at home, showing that the performance at home contributes for almost 67% of the difference in away wins. Although the overall trend emphasizes the advantages of home performance, the Root Mean Squared Error (RMSE) score of 10.25 indicates unpredictability. In addition, the subplot graph's sudden decline in away victories compared to home victories shows the difficulties teams experience when playing away from home. Playing on home turf has a significant impact on outcomes as shown by the home teams' persistent boost throughout the dataset (2000–2023).</w:t>
      </w:r>
    </w:p>
    <w:p w14:paraId="5C80DBEB" w14:textId="2992FDA4" w:rsidR="3172950A" w:rsidRPr="00BE2892" w:rsidRDefault="16D98F16" w:rsidP="00BE2892">
      <w:pPr>
        <w:spacing w:line="480" w:lineRule="auto"/>
        <w:ind w:firstLine="720"/>
        <w:rPr>
          <w:rFonts w:ascii="Times New Roman" w:eastAsia="Arial" w:hAnsi="Times New Roman" w:cs="Times New Roman"/>
          <w:color w:val="000000" w:themeColor="text1"/>
        </w:rPr>
      </w:pPr>
      <w:r w:rsidRPr="00BE2892">
        <w:rPr>
          <w:rFonts w:ascii="Times New Roman" w:eastAsia="Arial" w:hAnsi="Times New Roman" w:cs="Times New Roman"/>
          <w:color w:val="000000" w:themeColor="text1"/>
        </w:rPr>
        <w:t>The bubble chart provides an additional level of insight by depicting the positive connection between home victories and overall team wins. In the upper right section of the graph, where home wins are higher, there are larger bubbles that imply teams with more wins overall. According to this, teams with a better home record are probably going to have more wins overall. On the other hand, smaller bubbles, which stand for teams with fewer overall victories, align at the lower left, showing that bad performance is often linked to a lack of home-field success. Home-field advantage is clearly an important factor of team success, shown by the</w:t>
      </w:r>
      <w:r w:rsidR="00B65B9E" w:rsidRPr="00BE2892">
        <w:rPr>
          <w:rFonts w:ascii="Times New Roman" w:eastAsia="Arial" w:hAnsi="Times New Roman" w:cs="Times New Roman"/>
          <w:color w:val="000000" w:themeColor="text1"/>
        </w:rPr>
        <w:t>se three graphs</w:t>
      </w:r>
      <w:r w:rsidRPr="00BE2892">
        <w:rPr>
          <w:rFonts w:ascii="Times New Roman" w:eastAsia="Arial" w:hAnsi="Times New Roman" w:cs="Times New Roman"/>
          <w:color w:val="000000" w:themeColor="text1"/>
        </w:rPr>
        <w:t xml:space="preserve">. </w:t>
      </w:r>
      <w:r w:rsidR="00DD5829" w:rsidRPr="00BE2892">
        <w:rPr>
          <w:rFonts w:ascii="Times New Roman" w:eastAsia="Arial" w:hAnsi="Times New Roman" w:cs="Times New Roman"/>
          <w:color w:val="000000" w:themeColor="text1"/>
        </w:rPr>
        <w:t xml:space="preserve">Furthermore, the bar graph </w:t>
      </w:r>
      <w:r w:rsidR="004D44D7" w:rsidRPr="00BE2892">
        <w:rPr>
          <w:rFonts w:ascii="Times New Roman" w:eastAsia="Arial" w:hAnsi="Times New Roman" w:cs="Times New Roman"/>
          <w:color w:val="000000" w:themeColor="text1"/>
        </w:rPr>
        <w:t>has two colors</w:t>
      </w:r>
      <w:r w:rsidR="00B65B9E" w:rsidRPr="00BE2892">
        <w:rPr>
          <w:rFonts w:ascii="Times New Roman" w:eastAsia="Arial" w:hAnsi="Times New Roman" w:cs="Times New Roman"/>
          <w:color w:val="000000" w:themeColor="text1"/>
        </w:rPr>
        <w:t xml:space="preserve"> which are blue and orange. The blue highlights the home field wins and the yellow highlights the away wins. In the bar graph, we can see that </w:t>
      </w:r>
      <w:r w:rsidR="00B766F1" w:rsidRPr="00BE2892">
        <w:rPr>
          <w:rFonts w:ascii="Times New Roman" w:eastAsia="Arial" w:hAnsi="Times New Roman" w:cs="Times New Roman"/>
          <w:color w:val="000000" w:themeColor="text1"/>
        </w:rPr>
        <w:t>each team has more blue than yellow in their own columns. Also, the heat map</w:t>
      </w:r>
      <w:r w:rsidR="00F11153" w:rsidRPr="00BE2892">
        <w:rPr>
          <w:rFonts w:ascii="Times New Roman" w:eastAsia="Arial" w:hAnsi="Times New Roman" w:cs="Times New Roman"/>
          <w:color w:val="000000" w:themeColor="text1"/>
        </w:rPr>
        <w:t xml:space="preserve"> </w:t>
      </w:r>
      <w:r w:rsidR="000C3D8D" w:rsidRPr="00BE2892">
        <w:rPr>
          <w:rFonts w:ascii="Times New Roman" w:eastAsia="Arial" w:hAnsi="Times New Roman" w:cs="Times New Roman"/>
          <w:color w:val="000000" w:themeColor="text1"/>
        </w:rPr>
        <w:t xml:space="preserve">further </w:t>
      </w:r>
      <w:r w:rsidR="000C3D8D" w:rsidRPr="00BE2892">
        <w:rPr>
          <w:rFonts w:ascii="Times New Roman" w:eastAsia="Arial" w:hAnsi="Times New Roman" w:cs="Times New Roman"/>
          <w:color w:val="000000" w:themeColor="text1"/>
        </w:rPr>
        <w:lastRenderedPageBreak/>
        <w:t xml:space="preserve">proves that home teams have an advantage because </w:t>
      </w:r>
      <w:r w:rsidR="0EEDC2A5" w:rsidRPr="00BE2892">
        <w:rPr>
          <w:rFonts w:ascii="Times New Roman" w:eastAsia="Arial" w:hAnsi="Times New Roman" w:cs="Times New Roman"/>
          <w:color w:val="000000" w:themeColor="text1"/>
        </w:rPr>
        <w:t>when you take out the blue zeros, which signify that the teams haven't existed yet, you have more red individual squares than blue i</w:t>
      </w:r>
      <w:r w:rsidR="429A1A22" w:rsidRPr="00BE2892">
        <w:rPr>
          <w:rFonts w:ascii="Times New Roman" w:eastAsia="Arial" w:hAnsi="Times New Roman" w:cs="Times New Roman"/>
          <w:color w:val="000000" w:themeColor="text1"/>
        </w:rPr>
        <w:t>ndividual squares.</w:t>
      </w:r>
      <w:r w:rsidR="00E46535" w:rsidRPr="00BE2892">
        <w:rPr>
          <w:rFonts w:ascii="Times New Roman" w:eastAsia="Arial" w:hAnsi="Times New Roman" w:cs="Times New Roman"/>
          <w:color w:val="000000" w:themeColor="text1"/>
        </w:rPr>
        <w:t xml:space="preserve"> </w:t>
      </w:r>
      <w:r w:rsidR="00574378" w:rsidRPr="00BE2892">
        <w:rPr>
          <w:rFonts w:ascii="Times New Roman" w:eastAsia="Arial" w:hAnsi="Times New Roman" w:cs="Times New Roman"/>
          <w:color w:val="000000" w:themeColor="text1"/>
        </w:rPr>
        <w:t>T</w:t>
      </w:r>
      <w:r w:rsidRPr="00BE2892">
        <w:rPr>
          <w:rFonts w:ascii="Times New Roman" w:eastAsia="Arial" w:hAnsi="Times New Roman" w:cs="Times New Roman"/>
          <w:color w:val="000000" w:themeColor="text1"/>
        </w:rPr>
        <w:t>hese outcomes clearly show that home-field advantage is positively connected with winning games.</w:t>
      </w:r>
    </w:p>
    <w:p w14:paraId="7A303D98" w14:textId="15A1D10F" w:rsidR="3172950A" w:rsidRPr="00BE2892" w:rsidRDefault="4963C321" w:rsidP="00BE2892">
      <w:pPr>
        <w:spacing w:line="480" w:lineRule="auto"/>
        <w:ind w:firstLine="720"/>
        <w:rPr>
          <w:rFonts w:ascii="Times New Roman" w:eastAsia="Arial" w:hAnsi="Times New Roman" w:cs="Times New Roman"/>
          <w:color w:val="000000" w:themeColor="text1"/>
        </w:rPr>
      </w:pPr>
      <w:r w:rsidRPr="00BE2892">
        <w:rPr>
          <w:rFonts w:ascii="Times New Roman" w:eastAsia="Times New Roman" w:hAnsi="Times New Roman" w:cs="Times New Roman"/>
        </w:rPr>
        <w:t xml:space="preserve">In conclusion, there is evidence that home-field advantage plays a major role in team success based on our examination of NFL game data from 2000 to 2023. A common pattern appears in a range of statistical methods and graphics, such as bubble charts, subplots, linear regression models, bar graphs, and heat maps: teams typically do better at home. While the accompanying RMSE score shows some inconsistency in this trend, the linear regression analysis, with an R-squared value of 0.67, shows a positive correlation between home wins and overall team success. The idea is reinforced by the bubble chart and heat map, which show how important home victories are to a team's overall performance. </w:t>
      </w:r>
    </w:p>
    <w:p w14:paraId="3E0C5839" w14:textId="6CDBCBFD" w:rsidR="5F318630" w:rsidRPr="00BE2892" w:rsidRDefault="5F318630" w:rsidP="3172950A">
      <w:pPr>
        <w:spacing w:line="480" w:lineRule="auto"/>
        <w:ind w:firstLine="720"/>
        <w:rPr>
          <w:rFonts w:ascii="Times New Roman" w:eastAsia="Arial" w:hAnsi="Times New Roman" w:cs="Times New Roman"/>
          <w:color w:val="000000" w:themeColor="text1"/>
        </w:rPr>
      </w:pPr>
      <w:r w:rsidRPr="00BE2892">
        <w:rPr>
          <w:rFonts w:ascii="Times New Roman" w:eastAsia="Times New Roman" w:hAnsi="Times New Roman" w:cs="Times New Roman"/>
        </w:rPr>
        <w:t>These results show the nature of home-field advantage, which most likely results from an interaction of elements like comfortable surroundings, passionate local crowds, and reduced travel fatigue. Even though the results show that home teams often have a better chance of winning, this variability shows that other factors, like squad quality and game-specific dynamics, are also important. All things considered; this study indicates that home-field advantage is a major component of NFL performance.</w:t>
      </w:r>
    </w:p>
    <w:p w14:paraId="248F4EAC" w14:textId="77777777" w:rsidR="00841DB9" w:rsidRDefault="00841DB9" w:rsidP="00E46535">
      <w:pPr>
        <w:spacing w:line="480" w:lineRule="auto"/>
        <w:ind w:firstLine="720"/>
        <w:rPr>
          <w:rFonts w:ascii="Times New Roman" w:eastAsia="Arial" w:hAnsi="Times New Roman" w:cs="Times New Roman"/>
          <w:color w:val="000000" w:themeColor="text1"/>
        </w:rPr>
      </w:pPr>
    </w:p>
    <w:p w14:paraId="2F9DD149" w14:textId="77777777" w:rsidR="00990684" w:rsidRPr="00545A68" w:rsidRDefault="00990684" w:rsidP="00E46535">
      <w:pPr>
        <w:spacing w:line="480" w:lineRule="auto"/>
        <w:ind w:firstLine="720"/>
        <w:rPr>
          <w:rFonts w:ascii="Times New Roman" w:eastAsia="Arial" w:hAnsi="Times New Roman" w:cs="Times New Roman"/>
          <w:color w:val="000000" w:themeColor="text1"/>
        </w:rPr>
      </w:pPr>
    </w:p>
    <w:p w14:paraId="322EE6CF" w14:textId="252CEF27" w:rsidR="00CB5B11" w:rsidRPr="00545A68" w:rsidRDefault="00CB5B11" w:rsidP="00545A68">
      <w:pPr>
        <w:spacing w:line="480" w:lineRule="auto"/>
        <w:rPr>
          <w:rFonts w:ascii="Times New Roman" w:hAnsi="Times New Roman" w:cs="Times New Roman"/>
        </w:rPr>
      </w:pPr>
    </w:p>
    <w:p w14:paraId="08642773" w14:textId="52B5588B" w:rsidR="00CB5B11" w:rsidRDefault="00CB5B11" w:rsidP="4159D6CF">
      <w:pPr>
        <w:spacing w:line="480" w:lineRule="auto"/>
        <w:rPr>
          <w:rFonts w:ascii="Times New Roman" w:hAnsi="Times New Roman" w:cs="Times New Roman"/>
        </w:rPr>
      </w:pPr>
    </w:p>
    <w:p w14:paraId="42350B25" w14:textId="77777777" w:rsidR="000B1A41" w:rsidRPr="00F321BC" w:rsidRDefault="000B1A41" w:rsidP="000B1A41">
      <w:pPr>
        <w:spacing w:line="480" w:lineRule="auto"/>
        <w:ind w:left="360"/>
        <w:rPr>
          <w:rFonts w:ascii="Times New Roman" w:hAnsi="Times New Roman" w:cs="Times New Roman"/>
        </w:rPr>
      </w:pPr>
    </w:p>
    <w:p w14:paraId="572D6CEA" w14:textId="0429FFB0" w:rsidR="00BC3293" w:rsidRPr="00BC3293" w:rsidRDefault="00BC3293" w:rsidP="00BC3293">
      <w:pPr>
        <w:spacing w:line="480" w:lineRule="auto"/>
        <w:ind w:firstLine="720"/>
        <w:rPr>
          <w:rFonts w:ascii="Times New Roman" w:hAnsi="Times New Roman" w:cs="Times New Roman"/>
        </w:rPr>
      </w:pPr>
    </w:p>
    <w:p w14:paraId="5ECD9B04" w14:textId="04B84413" w:rsidR="001450E3" w:rsidRDefault="001450E3" w:rsidP="001450E3">
      <w:pPr>
        <w:spacing w:line="480" w:lineRule="auto"/>
        <w:ind w:firstLine="720"/>
        <w:rPr>
          <w:rFonts w:ascii="Times New Roman" w:hAnsi="Times New Roman" w:cs="Times New Roman"/>
        </w:rPr>
      </w:pPr>
    </w:p>
    <w:p w14:paraId="367C0F60" w14:textId="10C0C60B" w:rsidR="00BE27F9" w:rsidRDefault="00BE27F9" w:rsidP="001450E3">
      <w:pPr>
        <w:spacing w:line="480" w:lineRule="auto"/>
        <w:ind w:firstLine="720"/>
        <w:rPr>
          <w:rFonts w:ascii="Times New Roman" w:hAnsi="Times New Roman" w:cs="Times New Roman"/>
        </w:rPr>
      </w:pPr>
    </w:p>
    <w:p w14:paraId="4F0423C5" w14:textId="77777777" w:rsidR="00FB263A" w:rsidRPr="00046167" w:rsidRDefault="00FB263A" w:rsidP="00046167">
      <w:pPr>
        <w:spacing w:line="480" w:lineRule="auto"/>
        <w:rPr>
          <w:rFonts w:ascii="Times New Roman" w:hAnsi="Times New Roman" w:cs="Times New Roman"/>
        </w:rPr>
      </w:pPr>
    </w:p>
    <w:p w14:paraId="5EA0E6B9" w14:textId="4F00EB04" w:rsidR="00726939" w:rsidRPr="004218CD" w:rsidRDefault="00726939" w:rsidP="004218CD">
      <w:pPr>
        <w:spacing w:line="480" w:lineRule="auto"/>
        <w:rPr>
          <w:rFonts w:ascii="Times New Roman" w:hAnsi="Times New Roman" w:cs="Times New Roman"/>
        </w:rPr>
      </w:pPr>
    </w:p>
    <w:p w14:paraId="611FDFFC" w14:textId="77777777" w:rsidR="00DA7A77" w:rsidRPr="00DA7A77" w:rsidRDefault="00DA7A77" w:rsidP="00DA7A77">
      <w:pPr>
        <w:spacing w:line="480" w:lineRule="auto"/>
        <w:rPr>
          <w:rFonts w:ascii="Times New Roman" w:hAnsi="Times New Roman" w:cs="Times New Roman"/>
        </w:rPr>
      </w:pPr>
    </w:p>
    <w:p w14:paraId="140F83F2" w14:textId="1EE0B884" w:rsidR="009C3C61" w:rsidRPr="00046167" w:rsidRDefault="009C3C61" w:rsidP="009C3C61">
      <w:pPr>
        <w:spacing w:line="480" w:lineRule="auto"/>
        <w:rPr>
          <w:rFonts w:ascii="Times New Roman" w:hAnsi="Times New Roman" w:cs="Times New Roman"/>
        </w:rPr>
      </w:pPr>
    </w:p>
    <w:sectPr w:rsidR="009C3C61" w:rsidRPr="00046167" w:rsidSect="006C2E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FF9FB" w14:textId="77777777" w:rsidR="00991FCC" w:rsidRDefault="00991FCC" w:rsidP="00895ACC">
      <w:r>
        <w:separator/>
      </w:r>
    </w:p>
  </w:endnote>
  <w:endnote w:type="continuationSeparator" w:id="0">
    <w:p w14:paraId="623CC4B8" w14:textId="77777777" w:rsidR="00991FCC" w:rsidRDefault="00991FCC" w:rsidP="00895ACC">
      <w:r>
        <w:continuationSeparator/>
      </w:r>
    </w:p>
  </w:endnote>
  <w:endnote w:type="continuationNotice" w:id="1">
    <w:p w14:paraId="35B22F71" w14:textId="77777777" w:rsidR="00991FCC" w:rsidRDefault="00991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7D57A" w14:textId="77777777" w:rsidR="00991FCC" w:rsidRDefault="00991FCC" w:rsidP="00895ACC">
      <w:r>
        <w:separator/>
      </w:r>
    </w:p>
  </w:footnote>
  <w:footnote w:type="continuationSeparator" w:id="0">
    <w:p w14:paraId="03BCD754" w14:textId="77777777" w:rsidR="00991FCC" w:rsidRDefault="00991FCC" w:rsidP="00895ACC">
      <w:r>
        <w:continuationSeparator/>
      </w:r>
    </w:p>
  </w:footnote>
  <w:footnote w:type="continuationNotice" w:id="1">
    <w:p w14:paraId="7785D273" w14:textId="77777777" w:rsidR="00991FCC" w:rsidRDefault="00991F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D1A57" w14:textId="4E984183" w:rsidR="00895ACC" w:rsidRDefault="00895ACC" w:rsidP="00895ACC">
    <w:pPr>
      <w:pStyle w:val="Header"/>
      <w:spacing w:line="480" w:lineRule="auto"/>
      <w:rPr>
        <w:rFonts w:ascii="Times New Roman" w:hAnsi="Times New Roman" w:cs="Times New Roman"/>
      </w:rPr>
    </w:pPr>
    <w:r>
      <w:rPr>
        <w:rFonts w:ascii="Times New Roman" w:hAnsi="Times New Roman" w:cs="Times New Roman"/>
      </w:rPr>
      <w:t xml:space="preserve">Srihan Nagisetty &amp; </w:t>
    </w:r>
    <w:proofErr w:type="spellStart"/>
    <w:r>
      <w:rPr>
        <w:rFonts w:ascii="Times New Roman" w:hAnsi="Times New Roman" w:cs="Times New Roman"/>
      </w:rPr>
      <w:t>Mestere</w:t>
    </w:r>
    <w:proofErr w:type="spellEnd"/>
    <w:r>
      <w:rPr>
        <w:rFonts w:ascii="Times New Roman" w:hAnsi="Times New Roman" w:cs="Times New Roman"/>
      </w:rPr>
      <w:t xml:space="preserve"> </w:t>
    </w:r>
    <w:proofErr w:type="spellStart"/>
    <w:r>
      <w:rPr>
        <w:rFonts w:ascii="Times New Roman" w:hAnsi="Times New Roman" w:cs="Times New Roman"/>
      </w:rPr>
      <w:t>Getahun</w:t>
    </w:r>
    <w:proofErr w:type="spellEnd"/>
  </w:p>
  <w:p w14:paraId="4933269D" w14:textId="6D14770D" w:rsidR="00895ACC" w:rsidRDefault="00895ACC" w:rsidP="00895ACC">
    <w:pPr>
      <w:pStyle w:val="Header"/>
      <w:spacing w:line="480" w:lineRule="auto"/>
      <w:rPr>
        <w:rFonts w:ascii="Times New Roman" w:hAnsi="Times New Roman" w:cs="Times New Roman"/>
      </w:rPr>
    </w:pPr>
    <w:r>
      <w:rPr>
        <w:rFonts w:ascii="Times New Roman" w:hAnsi="Times New Roman" w:cs="Times New Roman"/>
      </w:rPr>
      <w:t xml:space="preserve">Professor Johnson </w:t>
    </w:r>
  </w:p>
  <w:p w14:paraId="304E9C17" w14:textId="2F2A0B90" w:rsidR="00895ACC" w:rsidRDefault="00895ACC" w:rsidP="00895ACC">
    <w:pPr>
      <w:pStyle w:val="Header"/>
      <w:spacing w:line="480" w:lineRule="auto"/>
      <w:rPr>
        <w:rFonts w:ascii="Times New Roman" w:hAnsi="Times New Roman" w:cs="Times New Roman"/>
      </w:rPr>
    </w:pPr>
    <w:r>
      <w:rPr>
        <w:rFonts w:ascii="Times New Roman" w:hAnsi="Times New Roman" w:cs="Times New Roman"/>
      </w:rPr>
      <w:t>CSCI-1070-02</w:t>
    </w:r>
  </w:p>
  <w:p w14:paraId="59078E7A" w14:textId="1074249D" w:rsidR="00895ACC" w:rsidRPr="00895ACC" w:rsidRDefault="008648B6" w:rsidP="00895ACC">
    <w:pPr>
      <w:pStyle w:val="Header"/>
      <w:spacing w:line="480" w:lineRule="auto"/>
      <w:rPr>
        <w:rFonts w:ascii="Times New Roman" w:hAnsi="Times New Roman" w:cs="Times New Roman"/>
      </w:rPr>
    </w:pPr>
    <w:r>
      <w:rPr>
        <w:rFonts w:ascii="Times New Roman" w:hAnsi="Times New Roman" w:cs="Times New Roman"/>
      </w:rPr>
      <w:t>13 December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91980"/>
    <w:multiLevelType w:val="multilevel"/>
    <w:tmpl w:val="FB7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90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C"/>
    <w:rsid w:val="000070CF"/>
    <w:rsid w:val="00012558"/>
    <w:rsid w:val="000125B0"/>
    <w:rsid w:val="00023E91"/>
    <w:rsid w:val="00024F33"/>
    <w:rsid w:val="00031976"/>
    <w:rsid w:val="00036B83"/>
    <w:rsid w:val="00046167"/>
    <w:rsid w:val="00056EC5"/>
    <w:rsid w:val="000574F2"/>
    <w:rsid w:val="00057508"/>
    <w:rsid w:val="00060EA3"/>
    <w:rsid w:val="0006426D"/>
    <w:rsid w:val="00083EB3"/>
    <w:rsid w:val="000A2AC1"/>
    <w:rsid w:val="000B1A41"/>
    <w:rsid w:val="000C264F"/>
    <w:rsid w:val="000C3D8D"/>
    <w:rsid w:val="000D41AF"/>
    <w:rsid w:val="000D51A2"/>
    <w:rsid w:val="000D56C6"/>
    <w:rsid w:val="000E281F"/>
    <w:rsid w:val="000F3A40"/>
    <w:rsid w:val="000F7481"/>
    <w:rsid w:val="0011125D"/>
    <w:rsid w:val="00111852"/>
    <w:rsid w:val="00117AB8"/>
    <w:rsid w:val="00122AE3"/>
    <w:rsid w:val="00136872"/>
    <w:rsid w:val="001450E3"/>
    <w:rsid w:val="001665FE"/>
    <w:rsid w:val="00176EC5"/>
    <w:rsid w:val="0017796B"/>
    <w:rsid w:val="0018217E"/>
    <w:rsid w:val="001841C7"/>
    <w:rsid w:val="0018536B"/>
    <w:rsid w:val="001B3AEE"/>
    <w:rsid w:val="001C746A"/>
    <w:rsid w:val="001D5FCE"/>
    <w:rsid w:val="001E51AB"/>
    <w:rsid w:val="001F2C7B"/>
    <w:rsid w:val="001F6697"/>
    <w:rsid w:val="00237CD3"/>
    <w:rsid w:val="00242FA6"/>
    <w:rsid w:val="002527C5"/>
    <w:rsid w:val="00262E47"/>
    <w:rsid w:val="0027121A"/>
    <w:rsid w:val="00272E37"/>
    <w:rsid w:val="00283BBC"/>
    <w:rsid w:val="00290D47"/>
    <w:rsid w:val="00291B13"/>
    <w:rsid w:val="0029704F"/>
    <w:rsid w:val="002A6019"/>
    <w:rsid w:val="002B187F"/>
    <w:rsid w:val="002B3754"/>
    <w:rsid w:val="002B590D"/>
    <w:rsid w:val="002D2CB8"/>
    <w:rsid w:val="002F12B4"/>
    <w:rsid w:val="002F4087"/>
    <w:rsid w:val="002F7477"/>
    <w:rsid w:val="00302877"/>
    <w:rsid w:val="0030394A"/>
    <w:rsid w:val="0030574B"/>
    <w:rsid w:val="00310B20"/>
    <w:rsid w:val="00320BF8"/>
    <w:rsid w:val="00324710"/>
    <w:rsid w:val="00324F77"/>
    <w:rsid w:val="0033423A"/>
    <w:rsid w:val="00336A1D"/>
    <w:rsid w:val="00363A79"/>
    <w:rsid w:val="00372371"/>
    <w:rsid w:val="0037261B"/>
    <w:rsid w:val="00382DA0"/>
    <w:rsid w:val="00397AF1"/>
    <w:rsid w:val="003F3178"/>
    <w:rsid w:val="003F52B4"/>
    <w:rsid w:val="00401135"/>
    <w:rsid w:val="00404499"/>
    <w:rsid w:val="00407C58"/>
    <w:rsid w:val="00410864"/>
    <w:rsid w:val="004218CD"/>
    <w:rsid w:val="004251D9"/>
    <w:rsid w:val="004308C2"/>
    <w:rsid w:val="004338DB"/>
    <w:rsid w:val="004342F3"/>
    <w:rsid w:val="00444F42"/>
    <w:rsid w:val="004506A7"/>
    <w:rsid w:val="00454B57"/>
    <w:rsid w:val="00461783"/>
    <w:rsid w:val="00463C7E"/>
    <w:rsid w:val="0046543B"/>
    <w:rsid w:val="00471984"/>
    <w:rsid w:val="00481E86"/>
    <w:rsid w:val="004842F6"/>
    <w:rsid w:val="00495B60"/>
    <w:rsid w:val="004A00DD"/>
    <w:rsid w:val="004B671E"/>
    <w:rsid w:val="004D44D7"/>
    <w:rsid w:val="004F2A3C"/>
    <w:rsid w:val="004F4AB2"/>
    <w:rsid w:val="004F6511"/>
    <w:rsid w:val="005006ED"/>
    <w:rsid w:val="005013A1"/>
    <w:rsid w:val="005132A5"/>
    <w:rsid w:val="00513DD5"/>
    <w:rsid w:val="0052638E"/>
    <w:rsid w:val="00536CA8"/>
    <w:rsid w:val="005420C5"/>
    <w:rsid w:val="00545A68"/>
    <w:rsid w:val="00556C4A"/>
    <w:rsid w:val="00561BB3"/>
    <w:rsid w:val="005671F5"/>
    <w:rsid w:val="00574378"/>
    <w:rsid w:val="00581F84"/>
    <w:rsid w:val="00587410"/>
    <w:rsid w:val="00594C59"/>
    <w:rsid w:val="005B796C"/>
    <w:rsid w:val="005D7BBC"/>
    <w:rsid w:val="005F299F"/>
    <w:rsid w:val="00605327"/>
    <w:rsid w:val="00612083"/>
    <w:rsid w:val="00615B65"/>
    <w:rsid w:val="00620A1B"/>
    <w:rsid w:val="00627D8B"/>
    <w:rsid w:val="006350AE"/>
    <w:rsid w:val="0064127D"/>
    <w:rsid w:val="00643A22"/>
    <w:rsid w:val="006460DB"/>
    <w:rsid w:val="006502A9"/>
    <w:rsid w:val="00652611"/>
    <w:rsid w:val="00666946"/>
    <w:rsid w:val="00681E21"/>
    <w:rsid w:val="00686BC2"/>
    <w:rsid w:val="00687F88"/>
    <w:rsid w:val="006902E6"/>
    <w:rsid w:val="006928A7"/>
    <w:rsid w:val="00692A87"/>
    <w:rsid w:val="006A63DF"/>
    <w:rsid w:val="006B7B19"/>
    <w:rsid w:val="006C096B"/>
    <w:rsid w:val="006C2E97"/>
    <w:rsid w:val="006D037E"/>
    <w:rsid w:val="006E2CDE"/>
    <w:rsid w:val="006F582F"/>
    <w:rsid w:val="00703D78"/>
    <w:rsid w:val="007213DD"/>
    <w:rsid w:val="00726939"/>
    <w:rsid w:val="00727B36"/>
    <w:rsid w:val="00743BE0"/>
    <w:rsid w:val="0074415F"/>
    <w:rsid w:val="00744994"/>
    <w:rsid w:val="00753405"/>
    <w:rsid w:val="00762E26"/>
    <w:rsid w:val="0077321D"/>
    <w:rsid w:val="00776438"/>
    <w:rsid w:val="00781E2B"/>
    <w:rsid w:val="00792219"/>
    <w:rsid w:val="007A7984"/>
    <w:rsid w:val="007B4774"/>
    <w:rsid w:val="007B6EB0"/>
    <w:rsid w:val="007C1021"/>
    <w:rsid w:val="007C5D39"/>
    <w:rsid w:val="007D5221"/>
    <w:rsid w:val="007E6663"/>
    <w:rsid w:val="007F1EC4"/>
    <w:rsid w:val="007F6642"/>
    <w:rsid w:val="00814C5C"/>
    <w:rsid w:val="00820BD6"/>
    <w:rsid w:val="008408D1"/>
    <w:rsid w:val="00841DB9"/>
    <w:rsid w:val="00853A74"/>
    <w:rsid w:val="008648B6"/>
    <w:rsid w:val="008758C0"/>
    <w:rsid w:val="0087790A"/>
    <w:rsid w:val="008823BA"/>
    <w:rsid w:val="00890E26"/>
    <w:rsid w:val="00890ED4"/>
    <w:rsid w:val="00895ACC"/>
    <w:rsid w:val="008A3C93"/>
    <w:rsid w:val="008B7BE5"/>
    <w:rsid w:val="008D025F"/>
    <w:rsid w:val="00911BAA"/>
    <w:rsid w:val="009142CF"/>
    <w:rsid w:val="009169A9"/>
    <w:rsid w:val="009303A5"/>
    <w:rsid w:val="00937B73"/>
    <w:rsid w:val="009403EF"/>
    <w:rsid w:val="0094770F"/>
    <w:rsid w:val="009750D8"/>
    <w:rsid w:val="00990655"/>
    <w:rsid w:val="00990684"/>
    <w:rsid w:val="00991FCC"/>
    <w:rsid w:val="00996429"/>
    <w:rsid w:val="009A0E60"/>
    <w:rsid w:val="009A29C3"/>
    <w:rsid w:val="009C3C61"/>
    <w:rsid w:val="009D16E5"/>
    <w:rsid w:val="009D78C6"/>
    <w:rsid w:val="009F02D7"/>
    <w:rsid w:val="009F0406"/>
    <w:rsid w:val="00A22A64"/>
    <w:rsid w:val="00A355C9"/>
    <w:rsid w:val="00A40E3B"/>
    <w:rsid w:val="00A448AC"/>
    <w:rsid w:val="00A50A35"/>
    <w:rsid w:val="00A5523D"/>
    <w:rsid w:val="00A84F5B"/>
    <w:rsid w:val="00A85CED"/>
    <w:rsid w:val="00A90FC9"/>
    <w:rsid w:val="00AA4E0D"/>
    <w:rsid w:val="00AA71A9"/>
    <w:rsid w:val="00AB0D04"/>
    <w:rsid w:val="00AC15E4"/>
    <w:rsid w:val="00AC5B7A"/>
    <w:rsid w:val="00AE2D20"/>
    <w:rsid w:val="00AE4330"/>
    <w:rsid w:val="00AE4AED"/>
    <w:rsid w:val="00AF1A81"/>
    <w:rsid w:val="00B11881"/>
    <w:rsid w:val="00B11AC6"/>
    <w:rsid w:val="00B26DE4"/>
    <w:rsid w:val="00B37BA4"/>
    <w:rsid w:val="00B42F0B"/>
    <w:rsid w:val="00B44BA9"/>
    <w:rsid w:val="00B4529D"/>
    <w:rsid w:val="00B455CA"/>
    <w:rsid w:val="00B65B9E"/>
    <w:rsid w:val="00B70E20"/>
    <w:rsid w:val="00B766F1"/>
    <w:rsid w:val="00B8079B"/>
    <w:rsid w:val="00B80E47"/>
    <w:rsid w:val="00B94060"/>
    <w:rsid w:val="00BA0EB9"/>
    <w:rsid w:val="00BA746D"/>
    <w:rsid w:val="00BB23DC"/>
    <w:rsid w:val="00BC3293"/>
    <w:rsid w:val="00BC4E9D"/>
    <w:rsid w:val="00BD07A9"/>
    <w:rsid w:val="00BD676E"/>
    <w:rsid w:val="00BE27F9"/>
    <w:rsid w:val="00BE2892"/>
    <w:rsid w:val="00BF0372"/>
    <w:rsid w:val="00C12CA7"/>
    <w:rsid w:val="00C40D80"/>
    <w:rsid w:val="00C449DB"/>
    <w:rsid w:val="00C50ABE"/>
    <w:rsid w:val="00C916C9"/>
    <w:rsid w:val="00C9518D"/>
    <w:rsid w:val="00C971C7"/>
    <w:rsid w:val="00C974A6"/>
    <w:rsid w:val="00CA7950"/>
    <w:rsid w:val="00CB5B11"/>
    <w:rsid w:val="00CC61D6"/>
    <w:rsid w:val="00CD550A"/>
    <w:rsid w:val="00CE5E3D"/>
    <w:rsid w:val="00CE6C16"/>
    <w:rsid w:val="00CE6EEF"/>
    <w:rsid w:val="00D3783D"/>
    <w:rsid w:val="00D458EF"/>
    <w:rsid w:val="00D459CA"/>
    <w:rsid w:val="00D521F1"/>
    <w:rsid w:val="00D5294B"/>
    <w:rsid w:val="00D82C3E"/>
    <w:rsid w:val="00D909FB"/>
    <w:rsid w:val="00D921A8"/>
    <w:rsid w:val="00DA1907"/>
    <w:rsid w:val="00DA7A77"/>
    <w:rsid w:val="00DC35F9"/>
    <w:rsid w:val="00DD5829"/>
    <w:rsid w:val="00DD7564"/>
    <w:rsid w:val="00DE5FB7"/>
    <w:rsid w:val="00DF1F5D"/>
    <w:rsid w:val="00E00DD7"/>
    <w:rsid w:val="00E158EE"/>
    <w:rsid w:val="00E23686"/>
    <w:rsid w:val="00E27FBC"/>
    <w:rsid w:val="00E32092"/>
    <w:rsid w:val="00E46535"/>
    <w:rsid w:val="00E735EE"/>
    <w:rsid w:val="00E95AAF"/>
    <w:rsid w:val="00EA32F9"/>
    <w:rsid w:val="00EC627F"/>
    <w:rsid w:val="00ED222B"/>
    <w:rsid w:val="00ED2CF4"/>
    <w:rsid w:val="00F11153"/>
    <w:rsid w:val="00F12F03"/>
    <w:rsid w:val="00F321BC"/>
    <w:rsid w:val="00F453A7"/>
    <w:rsid w:val="00F474A6"/>
    <w:rsid w:val="00F55C7B"/>
    <w:rsid w:val="00F64B84"/>
    <w:rsid w:val="00F67272"/>
    <w:rsid w:val="00F81931"/>
    <w:rsid w:val="00F94BA4"/>
    <w:rsid w:val="00FB263A"/>
    <w:rsid w:val="00FB27C8"/>
    <w:rsid w:val="00FB4564"/>
    <w:rsid w:val="00FC057B"/>
    <w:rsid w:val="00FD03E0"/>
    <w:rsid w:val="00FD3DD0"/>
    <w:rsid w:val="00FF61C5"/>
    <w:rsid w:val="03F87EB6"/>
    <w:rsid w:val="08734CEB"/>
    <w:rsid w:val="099436CB"/>
    <w:rsid w:val="0B964FB2"/>
    <w:rsid w:val="0E97C256"/>
    <w:rsid w:val="0EEDC2A5"/>
    <w:rsid w:val="15EF7F90"/>
    <w:rsid w:val="16995643"/>
    <w:rsid w:val="16D98F16"/>
    <w:rsid w:val="178CE130"/>
    <w:rsid w:val="17BF6A33"/>
    <w:rsid w:val="186DAEAA"/>
    <w:rsid w:val="1C67607B"/>
    <w:rsid w:val="219A8A08"/>
    <w:rsid w:val="23AC8231"/>
    <w:rsid w:val="24CDFF16"/>
    <w:rsid w:val="258E227E"/>
    <w:rsid w:val="25AF69EA"/>
    <w:rsid w:val="2668C9A4"/>
    <w:rsid w:val="2769A86D"/>
    <w:rsid w:val="29916091"/>
    <w:rsid w:val="2B352BCD"/>
    <w:rsid w:val="3172950A"/>
    <w:rsid w:val="3788834D"/>
    <w:rsid w:val="3884075B"/>
    <w:rsid w:val="3890496D"/>
    <w:rsid w:val="3DB83183"/>
    <w:rsid w:val="3F7D49A3"/>
    <w:rsid w:val="4159D6CF"/>
    <w:rsid w:val="4202C577"/>
    <w:rsid w:val="429A1A22"/>
    <w:rsid w:val="43BCF0BC"/>
    <w:rsid w:val="4963C321"/>
    <w:rsid w:val="49FC2051"/>
    <w:rsid w:val="4A5D1D6E"/>
    <w:rsid w:val="4E0C5114"/>
    <w:rsid w:val="5013AC18"/>
    <w:rsid w:val="503AFE13"/>
    <w:rsid w:val="53109EAE"/>
    <w:rsid w:val="55370B80"/>
    <w:rsid w:val="56EC1856"/>
    <w:rsid w:val="596E8FDE"/>
    <w:rsid w:val="597B9FC1"/>
    <w:rsid w:val="5A3D9B61"/>
    <w:rsid w:val="5BC33D71"/>
    <w:rsid w:val="5C9ACDB4"/>
    <w:rsid w:val="5E274EFB"/>
    <w:rsid w:val="5EDC3C9B"/>
    <w:rsid w:val="5F318630"/>
    <w:rsid w:val="69A0C2BB"/>
    <w:rsid w:val="6D23C342"/>
    <w:rsid w:val="70BF77E6"/>
    <w:rsid w:val="75C2B6E7"/>
    <w:rsid w:val="79E1F10D"/>
    <w:rsid w:val="7D65E1B6"/>
    <w:rsid w:val="7EAC7112"/>
    <w:rsid w:val="7ECD10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9340ED"/>
  <w14:defaultImageDpi w14:val="32767"/>
  <w15:chartTrackingRefBased/>
  <w15:docId w15:val="{DE86F810-ACCB-7940-AEED-3452486F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A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A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A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A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ACC"/>
    <w:rPr>
      <w:rFonts w:eastAsiaTheme="majorEastAsia" w:cstheme="majorBidi"/>
      <w:color w:val="272727" w:themeColor="text1" w:themeTint="D8"/>
    </w:rPr>
  </w:style>
  <w:style w:type="paragraph" w:styleId="Title">
    <w:name w:val="Title"/>
    <w:basedOn w:val="Normal"/>
    <w:next w:val="Normal"/>
    <w:link w:val="TitleChar"/>
    <w:uiPriority w:val="10"/>
    <w:qFormat/>
    <w:rsid w:val="00895A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A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A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5ACC"/>
    <w:rPr>
      <w:i/>
      <w:iCs/>
      <w:color w:val="404040" w:themeColor="text1" w:themeTint="BF"/>
    </w:rPr>
  </w:style>
  <w:style w:type="paragraph" w:styleId="ListParagraph">
    <w:name w:val="List Paragraph"/>
    <w:basedOn w:val="Normal"/>
    <w:uiPriority w:val="34"/>
    <w:qFormat/>
    <w:rsid w:val="00895ACC"/>
    <w:pPr>
      <w:ind w:left="720"/>
      <w:contextualSpacing/>
    </w:pPr>
  </w:style>
  <w:style w:type="character" w:styleId="IntenseEmphasis">
    <w:name w:val="Intense Emphasis"/>
    <w:basedOn w:val="DefaultParagraphFont"/>
    <w:uiPriority w:val="21"/>
    <w:qFormat/>
    <w:rsid w:val="00895ACC"/>
    <w:rPr>
      <w:i/>
      <w:iCs/>
      <w:color w:val="0F4761" w:themeColor="accent1" w:themeShade="BF"/>
    </w:rPr>
  </w:style>
  <w:style w:type="paragraph" w:styleId="IntenseQuote">
    <w:name w:val="Intense Quote"/>
    <w:basedOn w:val="Normal"/>
    <w:next w:val="Normal"/>
    <w:link w:val="IntenseQuoteChar"/>
    <w:uiPriority w:val="30"/>
    <w:qFormat/>
    <w:rsid w:val="00895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ACC"/>
    <w:rPr>
      <w:i/>
      <w:iCs/>
      <w:color w:val="0F4761" w:themeColor="accent1" w:themeShade="BF"/>
    </w:rPr>
  </w:style>
  <w:style w:type="character" w:styleId="IntenseReference">
    <w:name w:val="Intense Reference"/>
    <w:basedOn w:val="DefaultParagraphFont"/>
    <w:uiPriority w:val="32"/>
    <w:qFormat/>
    <w:rsid w:val="00895ACC"/>
    <w:rPr>
      <w:b/>
      <w:bCs/>
      <w:smallCaps/>
      <w:color w:val="0F4761" w:themeColor="accent1" w:themeShade="BF"/>
      <w:spacing w:val="5"/>
    </w:rPr>
  </w:style>
  <w:style w:type="paragraph" w:styleId="Header">
    <w:name w:val="header"/>
    <w:basedOn w:val="Normal"/>
    <w:link w:val="HeaderChar"/>
    <w:uiPriority w:val="99"/>
    <w:unhideWhenUsed/>
    <w:rsid w:val="00895ACC"/>
    <w:pPr>
      <w:tabs>
        <w:tab w:val="center" w:pos="4680"/>
        <w:tab w:val="right" w:pos="9360"/>
      </w:tabs>
    </w:pPr>
  </w:style>
  <w:style w:type="character" w:customStyle="1" w:styleId="HeaderChar">
    <w:name w:val="Header Char"/>
    <w:basedOn w:val="DefaultParagraphFont"/>
    <w:link w:val="Header"/>
    <w:uiPriority w:val="99"/>
    <w:rsid w:val="00895ACC"/>
  </w:style>
  <w:style w:type="paragraph" w:styleId="Footer">
    <w:name w:val="footer"/>
    <w:basedOn w:val="Normal"/>
    <w:link w:val="FooterChar"/>
    <w:uiPriority w:val="99"/>
    <w:unhideWhenUsed/>
    <w:rsid w:val="00895ACC"/>
    <w:pPr>
      <w:tabs>
        <w:tab w:val="center" w:pos="4680"/>
        <w:tab w:val="right" w:pos="9360"/>
      </w:tabs>
    </w:pPr>
  </w:style>
  <w:style w:type="character" w:customStyle="1" w:styleId="FooterChar">
    <w:name w:val="Footer Char"/>
    <w:basedOn w:val="DefaultParagraphFont"/>
    <w:link w:val="Footer"/>
    <w:uiPriority w:val="99"/>
    <w:rsid w:val="00895ACC"/>
  </w:style>
  <w:style w:type="paragraph" w:styleId="NormalWeb">
    <w:name w:val="Normal (Web)"/>
    <w:basedOn w:val="Normal"/>
    <w:uiPriority w:val="99"/>
    <w:semiHidden/>
    <w:unhideWhenUsed/>
    <w:rsid w:val="00DA7A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1182">
      <w:bodyDiv w:val="1"/>
      <w:marLeft w:val="0"/>
      <w:marRight w:val="0"/>
      <w:marTop w:val="0"/>
      <w:marBottom w:val="0"/>
      <w:divBdr>
        <w:top w:val="none" w:sz="0" w:space="0" w:color="auto"/>
        <w:left w:val="none" w:sz="0" w:space="0" w:color="auto"/>
        <w:bottom w:val="none" w:sz="0" w:space="0" w:color="auto"/>
        <w:right w:val="none" w:sz="0" w:space="0" w:color="auto"/>
      </w:divBdr>
      <w:divsChild>
        <w:div w:id="1041441164">
          <w:marLeft w:val="0"/>
          <w:marRight w:val="0"/>
          <w:marTop w:val="0"/>
          <w:marBottom w:val="0"/>
          <w:divBdr>
            <w:top w:val="none" w:sz="0" w:space="0" w:color="auto"/>
            <w:left w:val="none" w:sz="0" w:space="0" w:color="auto"/>
            <w:bottom w:val="none" w:sz="0" w:space="0" w:color="auto"/>
            <w:right w:val="none" w:sz="0" w:space="0" w:color="auto"/>
          </w:divBdr>
          <w:divsChild>
            <w:div w:id="323509970">
              <w:marLeft w:val="0"/>
              <w:marRight w:val="0"/>
              <w:marTop w:val="0"/>
              <w:marBottom w:val="0"/>
              <w:divBdr>
                <w:top w:val="none" w:sz="0" w:space="0" w:color="auto"/>
                <w:left w:val="none" w:sz="0" w:space="0" w:color="auto"/>
                <w:bottom w:val="none" w:sz="0" w:space="0" w:color="auto"/>
                <w:right w:val="none" w:sz="0" w:space="0" w:color="auto"/>
              </w:divBdr>
              <w:divsChild>
                <w:div w:id="1788633">
                  <w:marLeft w:val="0"/>
                  <w:marRight w:val="0"/>
                  <w:marTop w:val="0"/>
                  <w:marBottom w:val="0"/>
                  <w:divBdr>
                    <w:top w:val="none" w:sz="0" w:space="0" w:color="auto"/>
                    <w:left w:val="none" w:sz="0" w:space="0" w:color="auto"/>
                    <w:bottom w:val="none" w:sz="0" w:space="0" w:color="auto"/>
                    <w:right w:val="none" w:sz="0" w:space="0" w:color="auto"/>
                  </w:divBdr>
                  <w:divsChild>
                    <w:div w:id="615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97235">
      <w:bodyDiv w:val="1"/>
      <w:marLeft w:val="0"/>
      <w:marRight w:val="0"/>
      <w:marTop w:val="0"/>
      <w:marBottom w:val="0"/>
      <w:divBdr>
        <w:top w:val="none" w:sz="0" w:space="0" w:color="auto"/>
        <w:left w:val="none" w:sz="0" w:space="0" w:color="auto"/>
        <w:bottom w:val="none" w:sz="0" w:space="0" w:color="auto"/>
        <w:right w:val="none" w:sz="0" w:space="0" w:color="auto"/>
      </w:divBdr>
    </w:div>
    <w:div w:id="308561888">
      <w:bodyDiv w:val="1"/>
      <w:marLeft w:val="0"/>
      <w:marRight w:val="0"/>
      <w:marTop w:val="0"/>
      <w:marBottom w:val="0"/>
      <w:divBdr>
        <w:top w:val="none" w:sz="0" w:space="0" w:color="auto"/>
        <w:left w:val="none" w:sz="0" w:space="0" w:color="auto"/>
        <w:bottom w:val="none" w:sz="0" w:space="0" w:color="auto"/>
        <w:right w:val="none" w:sz="0" w:space="0" w:color="auto"/>
      </w:divBdr>
    </w:div>
    <w:div w:id="337083591">
      <w:bodyDiv w:val="1"/>
      <w:marLeft w:val="0"/>
      <w:marRight w:val="0"/>
      <w:marTop w:val="0"/>
      <w:marBottom w:val="0"/>
      <w:divBdr>
        <w:top w:val="none" w:sz="0" w:space="0" w:color="auto"/>
        <w:left w:val="none" w:sz="0" w:space="0" w:color="auto"/>
        <w:bottom w:val="none" w:sz="0" w:space="0" w:color="auto"/>
        <w:right w:val="none" w:sz="0" w:space="0" w:color="auto"/>
      </w:divBdr>
      <w:divsChild>
        <w:div w:id="1936018081">
          <w:marLeft w:val="0"/>
          <w:marRight w:val="0"/>
          <w:marTop w:val="0"/>
          <w:marBottom w:val="0"/>
          <w:divBdr>
            <w:top w:val="none" w:sz="0" w:space="0" w:color="auto"/>
            <w:left w:val="none" w:sz="0" w:space="0" w:color="auto"/>
            <w:bottom w:val="none" w:sz="0" w:space="0" w:color="auto"/>
            <w:right w:val="none" w:sz="0" w:space="0" w:color="auto"/>
          </w:divBdr>
          <w:divsChild>
            <w:div w:id="993726611">
              <w:marLeft w:val="0"/>
              <w:marRight w:val="0"/>
              <w:marTop w:val="0"/>
              <w:marBottom w:val="0"/>
              <w:divBdr>
                <w:top w:val="none" w:sz="0" w:space="0" w:color="auto"/>
                <w:left w:val="none" w:sz="0" w:space="0" w:color="auto"/>
                <w:bottom w:val="none" w:sz="0" w:space="0" w:color="auto"/>
                <w:right w:val="none" w:sz="0" w:space="0" w:color="auto"/>
              </w:divBdr>
              <w:divsChild>
                <w:div w:id="1650474990">
                  <w:marLeft w:val="0"/>
                  <w:marRight w:val="0"/>
                  <w:marTop w:val="0"/>
                  <w:marBottom w:val="0"/>
                  <w:divBdr>
                    <w:top w:val="none" w:sz="0" w:space="0" w:color="auto"/>
                    <w:left w:val="none" w:sz="0" w:space="0" w:color="auto"/>
                    <w:bottom w:val="none" w:sz="0" w:space="0" w:color="auto"/>
                    <w:right w:val="none" w:sz="0" w:space="0" w:color="auto"/>
                  </w:divBdr>
                  <w:divsChild>
                    <w:div w:id="2791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83327">
      <w:bodyDiv w:val="1"/>
      <w:marLeft w:val="0"/>
      <w:marRight w:val="0"/>
      <w:marTop w:val="0"/>
      <w:marBottom w:val="0"/>
      <w:divBdr>
        <w:top w:val="none" w:sz="0" w:space="0" w:color="auto"/>
        <w:left w:val="none" w:sz="0" w:space="0" w:color="auto"/>
        <w:bottom w:val="none" w:sz="0" w:space="0" w:color="auto"/>
        <w:right w:val="none" w:sz="0" w:space="0" w:color="auto"/>
      </w:divBdr>
    </w:div>
    <w:div w:id="633606822">
      <w:bodyDiv w:val="1"/>
      <w:marLeft w:val="0"/>
      <w:marRight w:val="0"/>
      <w:marTop w:val="0"/>
      <w:marBottom w:val="0"/>
      <w:divBdr>
        <w:top w:val="none" w:sz="0" w:space="0" w:color="auto"/>
        <w:left w:val="none" w:sz="0" w:space="0" w:color="auto"/>
        <w:bottom w:val="none" w:sz="0" w:space="0" w:color="auto"/>
        <w:right w:val="none" w:sz="0" w:space="0" w:color="auto"/>
      </w:divBdr>
    </w:div>
    <w:div w:id="782965562">
      <w:bodyDiv w:val="1"/>
      <w:marLeft w:val="0"/>
      <w:marRight w:val="0"/>
      <w:marTop w:val="0"/>
      <w:marBottom w:val="0"/>
      <w:divBdr>
        <w:top w:val="none" w:sz="0" w:space="0" w:color="auto"/>
        <w:left w:val="none" w:sz="0" w:space="0" w:color="auto"/>
        <w:bottom w:val="none" w:sz="0" w:space="0" w:color="auto"/>
        <w:right w:val="none" w:sz="0" w:space="0" w:color="auto"/>
      </w:divBdr>
    </w:div>
    <w:div w:id="848756922">
      <w:bodyDiv w:val="1"/>
      <w:marLeft w:val="0"/>
      <w:marRight w:val="0"/>
      <w:marTop w:val="0"/>
      <w:marBottom w:val="0"/>
      <w:divBdr>
        <w:top w:val="none" w:sz="0" w:space="0" w:color="auto"/>
        <w:left w:val="none" w:sz="0" w:space="0" w:color="auto"/>
        <w:bottom w:val="none" w:sz="0" w:space="0" w:color="auto"/>
        <w:right w:val="none" w:sz="0" w:space="0" w:color="auto"/>
      </w:divBdr>
    </w:div>
    <w:div w:id="936864220">
      <w:bodyDiv w:val="1"/>
      <w:marLeft w:val="0"/>
      <w:marRight w:val="0"/>
      <w:marTop w:val="0"/>
      <w:marBottom w:val="0"/>
      <w:divBdr>
        <w:top w:val="none" w:sz="0" w:space="0" w:color="auto"/>
        <w:left w:val="none" w:sz="0" w:space="0" w:color="auto"/>
        <w:bottom w:val="none" w:sz="0" w:space="0" w:color="auto"/>
        <w:right w:val="none" w:sz="0" w:space="0" w:color="auto"/>
      </w:divBdr>
    </w:div>
    <w:div w:id="1007295710">
      <w:bodyDiv w:val="1"/>
      <w:marLeft w:val="0"/>
      <w:marRight w:val="0"/>
      <w:marTop w:val="0"/>
      <w:marBottom w:val="0"/>
      <w:divBdr>
        <w:top w:val="none" w:sz="0" w:space="0" w:color="auto"/>
        <w:left w:val="none" w:sz="0" w:space="0" w:color="auto"/>
        <w:bottom w:val="none" w:sz="0" w:space="0" w:color="auto"/>
        <w:right w:val="none" w:sz="0" w:space="0" w:color="auto"/>
      </w:divBdr>
    </w:div>
    <w:div w:id="1122770345">
      <w:bodyDiv w:val="1"/>
      <w:marLeft w:val="0"/>
      <w:marRight w:val="0"/>
      <w:marTop w:val="0"/>
      <w:marBottom w:val="0"/>
      <w:divBdr>
        <w:top w:val="none" w:sz="0" w:space="0" w:color="auto"/>
        <w:left w:val="none" w:sz="0" w:space="0" w:color="auto"/>
        <w:bottom w:val="none" w:sz="0" w:space="0" w:color="auto"/>
        <w:right w:val="none" w:sz="0" w:space="0" w:color="auto"/>
      </w:divBdr>
      <w:divsChild>
        <w:div w:id="1027758939">
          <w:marLeft w:val="0"/>
          <w:marRight w:val="0"/>
          <w:marTop w:val="0"/>
          <w:marBottom w:val="0"/>
          <w:divBdr>
            <w:top w:val="none" w:sz="0" w:space="0" w:color="auto"/>
            <w:left w:val="none" w:sz="0" w:space="0" w:color="auto"/>
            <w:bottom w:val="none" w:sz="0" w:space="0" w:color="auto"/>
            <w:right w:val="none" w:sz="0" w:space="0" w:color="auto"/>
          </w:divBdr>
          <w:divsChild>
            <w:div w:id="1320117897">
              <w:marLeft w:val="0"/>
              <w:marRight w:val="0"/>
              <w:marTop w:val="0"/>
              <w:marBottom w:val="0"/>
              <w:divBdr>
                <w:top w:val="none" w:sz="0" w:space="0" w:color="auto"/>
                <w:left w:val="none" w:sz="0" w:space="0" w:color="auto"/>
                <w:bottom w:val="none" w:sz="0" w:space="0" w:color="auto"/>
                <w:right w:val="none" w:sz="0" w:space="0" w:color="auto"/>
              </w:divBdr>
              <w:divsChild>
                <w:div w:id="1360542950">
                  <w:marLeft w:val="0"/>
                  <w:marRight w:val="0"/>
                  <w:marTop w:val="0"/>
                  <w:marBottom w:val="0"/>
                  <w:divBdr>
                    <w:top w:val="none" w:sz="0" w:space="0" w:color="auto"/>
                    <w:left w:val="none" w:sz="0" w:space="0" w:color="auto"/>
                    <w:bottom w:val="none" w:sz="0" w:space="0" w:color="auto"/>
                    <w:right w:val="none" w:sz="0" w:space="0" w:color="auto"/>
                  </w:divBdr>
                  <w:divsChild>
                    <w:div w:id="19057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2876">
      <w:bodyDiv w:val="1"/>
      <w:marLeft w:val="0"/>
      <w:marRight w:val="0"/>
      <w:marTop w:val="0"/>
      <w:marBottom w:val="0"/>
      <w:divBdr>
        <w:top w:val="none" w:sz="0" w:space="0" w:color="auto"/>
        <w:left w:val="none" w:sz="0" w:space="0" w:color="auto"/>
        <w:bottom w:val="none" w:sz="0" w:space="0" w:color="auto"/>
        <w:right w:val="none" w:sz="0" w:space="0" w:color="auto"/>
      </w:divBdr>
      <w:divsChild>
        <w:div w:id="1583485979">
          <w:marLeft w:val="0"/>
          <w:marRight w:val="0"/>
          <w:marTop w:val="0"/>
          <w:marBottom w:val="0"/>
          <w:divBdr>
            <w:top w:val="none" w:sz="0" w:space="0" w:color="auto"/>
            <w:left w:val="none" w:sz="0" w:space="0" w:color="auto"/>
            <w:bottom w:val="none" w:sz="0" w:space="0" w:color="auto"/>
            <w:right w:val="none" w:sz="0" w:space="0" w:color="auto"/>
          </w:divBdr>
          <w:divsChild>
            <w:div w:id="980228811">
              <w:marLeft w:val="0"/>
              <w:marRight w:val="0"/>
              <w:marTop w:val="0"/>
              <w:marBottom w:val="0"/>
              <w:divBdr>
                <w:top w:val="none" w:sz="0" w:space="0" w:color="auto"/>
                <w:left w:val="none" w:sz="0" w:space="0" w:color="auto"/>
                <w:bottom w:val="none" w:sz="0" w:space="0" w:color="auto"/>
                <w:right w:val="none" w:sz="0" w:space="0" w:color="auto"/>
              </w:divBdr>
              <w:divsChild>
                <w:div w:id="1480924667">
                  <w:marLeft w:val="0"/>
                  <w:marRight w:val="0"/>
                  <w:marTop w:val="0"/>
                  <w:marBottom w:val="0"/>
                  <w:divBdr>
                    <w:top w:val="none" w:sz="0" w:space="0" w:color="auto"/>
                    <w:left w:val="none" w:sz="0" w:space="0" w:color="auto"/>
                    <w:bottom w:val="none" w:sz="0" w:space="0" w:color="auto"/>
                    <w:right w:val="none" w:sz="0" w:space="0" w:color="auto"/>
                  </w:divBdr>
                  <w:divsChild>
                    <w:div w:id="13456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73310">
      <w:bodyDiv w:val="1"/>
      <w:marLeft w:val="0"/>
      <w:marRight w:val="0"/>
      <w:marTop w:val="0"/>
      <w:marBottom w:val="0"/>
      <w:divBdr>
        <w:top w:val="none" w:sz="0" w:space="0" w:color="auto"/>
        <w:left w:val="none" w:sz="0" w:space="0" w:color="auto"/>
        <w:bottom w:val="none" w:sz="0" w:space="0" w:color="auto"/>
        <w:right w:val="none" w:sz="0" w:space="0" w:color="auto"/>
      </w:divBdr>
    </w:div>
    <w:div w:id="1596478092">
      <w:bodyDiv w:val="1"/>
      <w:marLeft w:val="0"/>
      <w:marRight w:val="0"/>
      <w:marTop w:val="0"/>
      <w:marBottom w:val="0"/>
      <w:divBdr>
        <w:top w:val="none" w:sz="0" w:space="0" w:color="auto"/>
        <w:left w:val="none" w:sz="0" w:space="0" w:color="auto"/>
        <w:bottom w:val="none" w:sz="0" w:space="0" w:color="auto"/>
        <w:right w:val="none" w:sz="0" w:space="0" w:color="auto"/>
      </w:divBdr>
      <w:divsChild>
        <w:div w:id="1489786675">
          <w:marLeft w:val="0"/>
          <w:marRight w:val="0"/>
          <w:marTop w:val="0"/>
          <w:marBottom w:val="0"/>
          <w:divBdr>
            <w:top w:val="none" w:sz="0" w:space="0" w:color="auto"/>
            <w:left w:val="none" w:sz="0" w:space="0" w:color="auto"/>
            <w:bottom w:val="none" w:sz="0" w:space="0" w:color="auto"/>
            <w:right w:val="none" w:sz="0" w:space="0" w:color="auto"/>
          </w:divBdr>
          <w:divsChild>
            <w:div w:id="2001695034">
              <w:marLeft w:val="0"/>
              <w:marRight w:val="0"/>
              <w:marTop w:val="0"/>
              <w:marBottom w:val="0"/>
              <w:divBdr>
                <w:top w:val="none" w:sz="0" w:space="0" w:color="auto"/>
                <w:left w:val="none" w:sz="0" w:space="0" w:color="auto"/>
                <w:bottom w:val="none" w:sz="0" w:space="0" w:color="auto"/>
                <w:right w:val="none" w:sz="0" w:space="0" w:color="auto"/>
              </w:divBdr>
              <w:divsChild>
                <w:div w:id="309867707">
                  <w:marLeft w:val="0"/>
                  <w:marRight w:val="0"/>
                  <w:marTop w:val="0"/>
                  <w:marBottom w:val="0"/>
                  <w:divBdr>
                    <w:top w:val="none" w:sz="0" w:space="0" w:color="auto"/>
                    <w:left w:val="none" w:sz="0" w:space="0" w:color="auto"/>
                    <w:bottom w:val="none" w:sz="0" w:space="0" w:color="auto"/>
                    <w:right w:val="none" w:sz="0" w:space="0" w:color="auto"/>
                  </w:divBdr>
                  <w:divsChild>
                    <w:div w:id="18861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20532">
      <w:bodyDiv w:val="1"/>
      <w:marLeft w:val="0"/>
      <w:marRight w:val="0"/>
      <w:marTop w:val="0"/>
      <w:marBottom w:val="0"/>
      <w:divBdr>
        <w:top w:val="none" w:sz="0" w:space="0" w:color="auto"/>
        <w:left w:val="none" w:sz="0" w:space="0" w:color="auto"/>
        <w:bottom w:val="none" w:sz="0" w:space="0" w:color="auto"/>
        <w:right w:val="none" w:sz="0" w:space="0" w:color="auto"/>
      </w:divBdr>
      <w:divsChild>
        <w:div w:id="1991444503">
          <w:marLeft w:val="0"/>
          <w:marRight w:val="0"/>
          <w:marTop w:val="0"/>
          <w:marBottom w:val="0"/>
          <w:divBdr>
            <w:top w:val="none" w:sz="0" w:space="0" w:color="auto"/>
            <w:left w:val="none" w:sz="0" w:space="0" w:color="auto"/>
            <w:bottom w:val="none" w:sz="0" w:space="0" w:color="auto"/>
            <w:right w:val="none" w:sz="0" w:space="0" w:color="auto"/>
          </w:divBdr>
          <w:divsChild>
            <w:div w:id="1480804757">
              <w:marLeft w:val="0"/>
              <w:marRight w:val="0"/>
              <w:marTop w:val="0"/>
              <w:marBottom w:val="0"/>
              <w:divBdr>
                <w:top w:val="none" w:sz="0" w:space="0" w:color="auto"/>
                <w:left w:val="none" w:sz="0" w:space="0" w:color="auto"/>
                <w:bottom w:val="none" w:sz="0" w:space="0" w:color="auto"/>
                <w:right w:val="none" w:sz="0" w:space="0" w:color="auto"/>
              </w:divBdr>
              <w:divsChild>
                <w:div w:id="539901365">
                  <w:marLeft w:val="0"/>
                  <w:marRight w:val="0"/>
                  <w:marTop w:val="0"/>
                  <w:marBottom w:val="0"/>
                  <w:divBdr>
                    <w:top w:val="none" w:sz="0" w:space="0" w:color="auto"/>
                    <w:left w:val="none" w:sz="0" w:space="0" w:color="auto"/>
                    <w:bottom w:val="none" w:sz="0" w:space="0" w:color="auto"/>
                    <w:right w:val="none" w:sz="0" w:space="0" w:color="auto"/>
                  </w:divBdr>
                  <w:divsChild>
                    <w:div w:id="569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84922">
      <w:bodyDiv w:val="1"/>
      <w:marLeft w:val="0"/>
      <w:marRight w:val="0"/>
      <w:marTop w:val="0"/>
      <w:marBottom w:val="0"/>
      <w:divBdr>
        <w:top w:val="none" w:sz="0" w:space="0" w:color="auto"/>
        <w:left w:val="none" w:sz="0" w:space="0" w:color="auto"/>
        <w:bottom w:val="none" w:sz="0" w:space="0" w:color="auto"/>
        <w:right w:val="none" w:sz="0" w:space="0" w:color="auto"/>
      </w:divBdr>
    </w:div>
    <w:div w:id="1832677987">
      <w:bodyDiv w:val="1"/>
      <w:marLeft w:val="0"/>
      <w:marRight w:val="0"/>
      <w:marTop w:val="0"/>
      <w:marBottom w:val="0"/>
      <w:divBdr>
        <w:top w:val="none" w:sz="0" w:space="0" w:color="auto"/>
        <w:left w:val="none" w:sz="0" w:space="0" w:color="auto"/>
        <w:bottom w:val="none" w:sz="0" w:space="0" w:color="auto"/>
        <w:right w:val="none" w:sz="0" w:space="0" w:color="auto"/>
      </w:divBdr>
    </w:div>
    <w:div w:id="1884363193">
      <w:bodyDiv w:val="1"/>
      <w:marLeft w:val="0"/>
      <w:marRight w:val="0"/>
      <w:marTop w:val="0"/>
      <w:marBottom w:val="0"/>
      <w:divBdr>
        <w:top w:val="none" w:sz="0" w:space="0" w:color="auto"/>
        <w:left w:val="none" w:sz="0" w:space="0" w:color="auto"/>
        <w:bottom w:val="none" w:sz="0" w:space="0" w:color="auto"/>
        <w:right w:val="none" w:sz="0" w:space="0" w:color="auto"/>
      </w:divBdr>
    </w:div>
    <w:div w:id="1938755163">
      <w:bodyDiv w:val="1"/>
      <w:marLeft w:val="0"/>
      <w:marRight w:val="0"/>
      <w:marTop w:val="0"/>
      <w:marBottom w:val="0"/>
      <w:divBdr>
        <w:top w:val="none" w:sz="0" w:space="0" w:color="auto"/>
        <w:left w:val="none" w:sz="0" w:space="0" w:color="auto"/>
        <w:bottom w:val="none" w:sz="0" w:space="0" w:color="auto"/>
        <w:right w:val="none" w:sz="0" w:space="0" w:color="auto"/>
      </w:divBdr>
      <w:divsChild>
        <w:div w:id="521284380">
          <w:marLeft w:val="0"/>
          <w:marRight w:val="0"/>
          <w:marTop w:val="0"/>
          <w:marBottom w:val="0"/>
          <w:divBdr>
            <w:top w:val="none" w:sz="0" w:space="0" w:color="auto"/>
            <w:left w:val="none" w:sz="0" w:space="0" w:color="auto"/>
            <w:bottom w:val="none" w:sz="0" w:space="0" w:color="auto"/>
            <w:right w:val="none" w:sz="0" w:space="0" w:color="auto"/>
          </w:divBdr>
          <w:divsChild>
            <w:div w:id="592058033">
              <w:marLeft w:val="0"/>
              <w:marRight w:val="0"/>
              <w:marTop w:val="0"/>
              <w:marBottom w:val="0"/>
              <w:divBdr>
                <w:top w:val="none" w:sz="0" w:space="0" w:color="auto"/>
                <w:left w:val="none" w:sz="0" w:space="0" w:color="auto"/>
                <w:bottom w:val="none" w:sz="0" w:space="0" w:color="auto"/>
                <w:right w:val="none" w:sz="0" w:space="0" w:color="auto"/>
              </w:divBdr>
              <w:divsChild>
                <w:div w:id="1095829108">
                  <w:marLeft w:val="0"/>
                  <w:marRight w:val="0"/>
                  <w:marTop w:val="0"/>
                  <w:marBottom w:val="0"/>
                  <w:divBdr>
                    <w:top w:val="none" w:sz="0" w:space="0" w:color="auto"/>
                    <w:left w:val="none" w:sz="0" w:space="0" w:color="auto"/>
                    <w:bottom w:val="none" w:sz="0" w:space="0" w:color="auto"/>
                    <w:right w:val="none" w:sz="0" w:space="0" w:color="auto"/>
                  </w:divBdr>
                  <w:divsChild>
                    <w:div w:id="17498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18179">
      <w:bodyDiv w:val="1"/>
      <w:marLeft w:val="0"/>
      <w:marRight w:val="0"/>
      <w:marTop w:val="0"/>
      <w:marBottom w:val="0"/>
      <w:divBdr>
        <w:top w:val="none" w:sz="0" w:space="0" w:color="auto"/>
        <w:left w:val="none" w:sz="0" w:space="0" w:color="auto"/>
        <w:bottom w:val="none" w:sz="0" w:space="0" w:color="auto"/>
        <w:right w:val="none" w:sz="0" w:space="0" w:color="auto"/>
      </w:divBdr>
      <w:divsChild>
        <w:div w:id="65420305">
          <w:marLeft w:val="0"/>
          <w:marRight w:val="0"/>
          <w:marTop w:val="0"/>
          <w:marBottom w:val="0"/>
          <w:divBdr>
            <w:top w:val="none" w:sz="0" w:space="0" w:color="auto"/>
            <w:left w:val="none" w:sz="0" w:space="0" w:color="auto"/>
            <w:bottom w:val="none" w:sz="0" w:space="0" w:color="auto"/>
            <w:right w:val="none" w:sz="0" w:space="0" w:color="auto"/>
          </w:divBdr>
          <w:divsChild>
            <w:div w:id="1117405292">
              <w:marLeft w:val="0"/>
              <w:marRight w:val="0"/>
              <w:marTop w:val="0"/>
              <w:marBottom w:val="0"/>
              <w:divBdr>
                <w:top w:val="none" w:sz="0" w:space="0" w:color="auto"/>
                <w:left w:val="none" w:sz="0" w:space="0" w:color="auto"/>
                <w:bottom w:val="none" w:sz="0" w:space="0" w:color="auto"/>
                <w:right w:val="none" w:sz="0" w:space="0" w:color="auto"/>
              </w:divBdr>
              <w:divsChild>
                <w:div w:id="1235621668">
                  <w:marLeft w:val="0"/>
                  <w:marRight w:val="0"/>
                  <w:marTop w:val="0"/>
                  <w:marBottom w:val="0"/>
                  <w:divBdr>
                    <w:top w:val="none" w:sz="0" w:space="0" w:color="auto"/>
                    <w:left w:val="none" w:sz="0" w:space="0" w:color="auto"/>
                    <w:bottom w:val="none" w:sz="0" w:space="0" w:color="auto"/>
                    <w:right w:val="none" w:sz="0" w:space="0" w:color="auto"/>
                  </w:divBdr>
                  <w:divsChild>
                    <w:div w:id="16340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CSCI-1070 Final Report.docx</Template>
  <TotalTime>1</TotalTime>
  <Pages>6</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Srihan Nagisetty</dc:creator>
  <cp:keywords/>
  <dc:description/>
  <cp:lastModifiedBy>Srihan Nagisetty</cp:lastModifiedBy>
  <cp:revision>2</cp:revision>
  <dcterms:created xsi:type="dcterms:W3CDTF">2024-12-14T05:03:00Z</dcterms:created>
  <dcterms:modified xsi:type="dcterms:W3CDTF">2024-12-14T05:03:00Z</dcterms:modified>
</cp:coreProperties>
</file>